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“</w:t>
      </w:r>
      <w:r>
        <w:rPr>
          <w:rFonts w:hint="eastAsia"/>
          <w:lang w:val="en-US" w:eastAsia="zh-CN"/>
        </w:rPr>
        <w:t>玉米客</w:t>
      </w:r>
      <w:r>
        <w:rPr>
          <w:rFonts w:hint="default"/>
          <w:lang w:eastAsia="zh-CN"/>
        </w:rPr>
        <w:t>”</w:t>
      </w:r>
      <w:r>
        <w:rPr>
          <w:rFonts w:hint="eastAsia"/>
          <w:lang w:val="en-US" w:eastAsia="zh-CN"/>
        </w:rPr>
        <w:t>点餐系统</w:t>
      </w:r>
    </w:p>
    <w:p>
      <w:pPr>
        <w:pStyle w:val="16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项目需求文档</w:t>
      </w:r>
    </w:p>
    <w:p>
      <w:pPr>
        <w:rPr>
          <w:rFonts w:hint="default"/>
          <w:lang w:eastAsia="zh-CN"/>
        </w:rPr>
      </w:pPr>
    </w:p>
    <w:p>
      <w:pPr>
        <w:pStyle w:val="19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一、</w:t>
      </w:r>
      <w:r>
        <w:rPr>
          <w:rFonts w:hint="eastAsia"/>
          <w:lang w:val="en-US" w:eastAsia="zh-CN"/>
        </w:rPr>
        <w:t>项目</w:t>
      </w:r>
      <w:r>
        <w:rPr>
          <w:rFonts w:hint="default"/>
          <w:lang w:eastAsia="zh-CN"/>
        </w:rPr>
        <w:t>介绍</w:t>
      </w:r>
    </w:p>
    <w:p>
      <w:pPr>
        <w:pStyle w:val="21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1.1 </w:t>
      </w:r>
      <w:r>
        <w:rPr>
          <w:rFonts w:hint="eastAsia"/>
          <w:lang w:val="en-US" w:eastAsia="zh-CN"/>
        </w:rPr>
        <w:t>项目</w:t>
      </w:r>
      <w:r>
        <w:rPr>
          <w:rFonts w:hint="default"/>
          <w:lang w:eastAsia="zh-CN"/>
        </w:rPr>
        <w:t>背景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移动互联网的快速发展，人们的生活节奏日益加快，对于餐饮行业的服务效率和质量要求也越来越高。传统的点餐方式已经无法满足现代人的需求，而在线扫码点餐系统作为一种新型的餐饮服务模式，逐渐受到广大消费者的青睐。玉米客项目应运而生，旨在为用户提供一个高效、便捷、安全的在线扫码点餐解决方案。</w:t>
      </w:r>
    </w:p>
    <w:p>
      <w:pPr>
        <w:pStyle w:val="21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1.2项目概述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本系统致力于打造一个创新、高效的在线管理与服务平台，专为商家和消费者设计。系统分为两个端点实现：后台管理端和微信小程序端</w:t>
      </w:r>
      <w:r>
        <w:rPr>
          <w:rFonts w:hint="eastAsia"/>
          <w:lang w:val="en-US" w:eastAsia="zh-CN"/>
        </w:rPr>
        <w:t>。</w:t>
      </w:r>
    </w:p>
    <w:p>
      <w:pPr>
        <w:pStyle w:val="1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后台管理端采用前后端分离技术架构，确保了开发的灵活性和维护的便捷性。前端页面利用Vue.js框架结合ElementUI框架</w:t>
      </w:r>
      <w:r>
        <w:rPr>
          <w:rFonts w:hint="eastAsia"/>
          <w:lang w:val="en-US" w:eastAsia="zh-CN"/>
        </w:rPr>
        <w:t>技术</w:t>
      </w:r>
      <w:r>
        <w:rPr>
          <w:rFonts w:hint="default"/>
          <w:lang w:val="en-US" w:eastAsia="zh-CN"/>
        </w:rPr>
        <w:t>，提供了一个直观的用户界面。后端则采用Java语言，以其强大的业务逻辑处理能力和稳定的数据交互性能，确保了系统的高效运行。</w:t>
      </w:r>
    </w:p>
    <w:p>
      <w:pPr>
        <w:pStyle w:val="1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微信小程序端则基于Uni-app框架开发，充分利用了其跨平台的优势，为用户提供了一致的体验，无论在何种设备上都能获得流畅的操作感受。</w:t>
      </w:r>
    </w:p>
    <w:p>
      <w:pPr>
        <w:pStyle w:val="1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系统中，后台管理端不仅能够对商家及其产品进行全面的管理，还提供了丰富的功能，如商家信息的增删改查、产品上下架管理等，极大地提升了管理效率和操作的便捷性。而微信小程序端则为消费者提供了一个简单易用的点餐平台，用户通过扫描桌码即可快速进入点餐页面，享受个性化的点餐服务</w:t>
      </w:r>
      <w:r>
        <w:rPr>
          <w:rFonts w:hint="eastAsia"/>
          <w:lang w:val="en-US" w:eastAsia="zh-CN"/>
        </w:rPr>
        <w:t>，具体功能模块请参考下方功能需求描述。</w:t>
      </w:r>
      <w:bookmarkStart w:id="0" w:name="_GoBack"/>
      <w:bookmarkEnd w:id="0"/>
    </w:p>
    <w:p>
      <w:pPr>
        <w:pStyle w:val="19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>
      <w:pPr>
        <w:pStyle w:val="2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2.1后台管理端</w:t>
      </w: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1.登录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该系统需要通过输入用户名和密码完成登录，方可进入后台进行管理。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zh-CN"/>
              </w:rPr>
              <w:t>1.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用户名和密码校验非空及字符长度验证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zh-CN"/>
              </w:rPr>
              <w:t>2.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点击【登录】，登录成功跳转至后台，登录失败提示对应的错误信息。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20"/>
        <w:numPr>
          <w:ilvl w:val="0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cs="仿宋"/>
          <w:kern w:val="2"/>
          <w:sz w:val="32"/>
          <w:szCs w:val="32"/>
          <w:lang w:val="en-US" w:eastAsia="zh-CN" w:bidi="zh-CN"/>
        </w:rPr>
        <w:t>2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zh-CN"/>
        </w:rPr>
        <w:t>.</w:t>
      </w:r>
      <w:r>
        <w:rPr>
          <w:rFonts w:hint="eastAsia"/>
          <w:lang w:val="en-US" w:eastAsia="zh-CN"/>
        </w:rPr>
        <w:t>会员管理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会员管理是针对会员数据的管理模块。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2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新增会员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点击【新增会员】按钮，打开新增会员弹窗。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弹窗包含会员名称、会员地址、商铺归属人、联系方式、银行开户行、银行卡号、推荐人手机号和密码的输入框并对其进行规则验证，如果验证通过则可以点击保存按钮将数据添加到数据库。如果验证不通过则进行对应的提示信息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2"/>
              </w:numPr>
              <w:suppressLineNumbers w:val="0"/>
              <w:bidi w:val="0"/>
              <w:spacing w:beforeAutospacing="0" w:afterAutospacing="0"/>
              <w:ind w:left="0" w:leftChars="0" w:right="0" w:firstLine="0" w:firstLineChars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会员列表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列表内容为表格形式展示，列包含：ID、会员名称、会员地址、联系方式、推荐人手机号、开户行、会员等级以及操作。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2"/>
              </w:numPr>
              <w:suppressLineNumbers w:val="0"/>
              <w:bidi w:val="0"/>
              <w:spacing w:beforeAutospacing="0" w:afterAutospacing="0"/>
              <w:ind w:left="0" w:leftChars="0" w:right="0" w:firstLine="0" w:firstLineChars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修改会员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leftChars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前置操作：点击【修改】按钮，打开弹窗。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leftChars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弹窗内包含的表单信息与添加会员一致，点击保存可以修改会员信息。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2"/>
              </w:numPr>
              <w:suppressLineNumbers w:val="0"/>
              <w:bidi w:val="0"/>
              <w:spacing w:beforeAutospacing="0" w:afterAutospacing="0"/>
              <w:ind w:left="0" w:leftChars="0" w:right="0" w:firstLine="0" w:firstLineChars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删除会员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right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前置操作：点击【删除】按钮，弹出二次确认框。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right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点击【确定】按钮时将数据删除。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2"/>
              </w:numPr>
              <w:suppressLineNumbers w:val="0"/>
              <w:bidi w:val="0"/>
              <w:spacing w:beforeAutospacing="0" w:afterAutospacing="0"/>
              <w:ind w:left="0" w:leftChars="0" w:right="0" w:firstLine="0" w:firstLineChars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查看流水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leftChars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前置操作：点击【更多操作】，点击【查看流水】，打开弹窗。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leftChars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弹窗中以表格的形式展示当前会员的流水，列包含：日期、姓名、流水类型、流水。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2"/>
              </w:numPr>
              <w:suppressLineNumbers w:val="0"/>
              <w:bidi w:val="0"/>
              <w:spacing w:beforeAutospacing="0" w:afterAutospacing="0"/>
              <w:ind w:left="0" w:leftChars="0" w:right="0" w:firstLine="0" w:firstLineChars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设置会员等级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leftChars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前置操作：点击【更多操作】，点击【设置会员等级】，打开弹窗。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leftChars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弹窗中包含会员等级下拉菜单（1-5）级，选择完等级点击确认按钮可完成设置会员等级。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2"/>
              </w:numPr>
              <w:suppressLineNumbers w:val="0"/>
              <w:bidi w:val="0"/>
              <w:spacing w:beforeAutospacing="0" w:afterAutospacing="0"/>
              <w:ind w:left="0" w:leftChars="0" w:right="0" w:firstLine="0" w:firstLineChars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提升为商家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leftChars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前置操作：点击【更多操作】，点击【提升为商家】，打开二次确认框。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leftChars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确认框中提示“是否晋升该会员成为商家?”文案。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leftChars="0" w:right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点击【确定】按钮可将会员提升为商家。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0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产品管理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产品管理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产品管理是针对产品分类及商家产品的管理模块。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4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产品分类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right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点击后台导航中的【产品分类】可以进入产品分类管理模块。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5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right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添加分类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right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点击【添加】按钮时打开弹窗，弹窗中包含输入分类名称的表单及确认按钮，点击【确认】按钮可添加产品分类。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5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数据展示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leftChars="0" w:right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进入产品分类页面时以表格的形式展示数据，列包括：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right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序号、分类ID、分类名称和操作。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5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修改分类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leftChars="0" w:right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点击【修改】按钮时打开弹窗，弹窗中内容与添加产品一致。点击【确认】按钮可修改产品分类。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5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删除分类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leftChars="0" w:right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点击【删除】按钮时打开二次确认提示框，再次点击【确定】时可删除分类。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4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商家产品管理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leftChars="0" w:right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点击后台导航中的【商家产品】可以进入商家产品管理模块。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6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leftChars="0" w:right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添加产品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right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击【添加产品】按钮打开弹窗，弹窗中包含的表单信息有产品名称、产品价格、产品原材料、产品封面图片、产品分类、库存、上架/下架状态以及产品规格，点击【创建规格组】按钮可以创建规格组，在规格组中点击【添加规格】可以添加规格信息，信息包含规格名、附加金额以及规格图片。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6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产品展示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right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进入商家商品模块时，商家产品以表格的形式进行展示，列包括：序号、产品名称、产品分类、产品价格、产品原材料以及操作。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6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leftChars="0" w:right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修改产品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leftChars="0" w:right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点击【修改】按钮打开弹窗，将当前数据在表单中进行呈现。数据修改完毕点击确定按钮可将数据进行修改。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6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leftChars="0" w:right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点击【上架/下架】按钮时，打开弹窗进行提示，再次点击【确定】按钮可实现商家产品的上架/下架功能。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0"/>
        <w:numPr>
          <w:ilvl w:val="0"/>
          <w:numId w:val="0"/>
        </w:numPr>
        <w:bidi w:val="0"/>
        <w:ind w:left="0" w:leftChars="0" w:firstLine="0" w:firstLineChars="0"/>
        <w:rPr>
          <w:rFonts w:hint="default" w:ascii="仿宋" w:hAnsi="仿宋" w:eastAsia="仿宋" w:cs="仿宋"/>
          <w:kern w:val="2"/>
          <w:sz w:val="32"/>
          <w:szCs w:val="32"/>
          <w:lang w:val="en-US" w:eastAsia="zh-CN" w:bidi="zh-CN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zh-CN"/>
        </w:rPr>
        <w:t>4.商家管理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 w:line="560" w:lineRule="exact"/>
              <w:ind w:left="0" w:leftChars="0" w:right="0" w:firstLine="0" w:firstLineChars="0"/>
              <w:jc w:val="center"/>
              <w:rPr>
                <w:rFonts w:hint="default" w:ascii="仿宋_GB2312" w:hAnsi="Times New Roman" w:eastAsia="仿宋_GB2312" w:cs="仿宋_GB2312"/>
                <w:b/>
                <w:bCs/>
                <w:kern w:val="2"/>
                <w:sz w:val="28"/>
                <w:szCs w:val="28"/>
              </w:rPr>
            </w:pPr>
            <w:r>
              <w:rPr>
                <w:rFonts w:hint="default" w:ascii="仿宋_GB2312" w:hAnsi="Times New Roman" w:eastAsia="仿宋_GB2312" w:cs="仿宋_GB2312"/>
                <w:b/>
                <w:bCs/>
                <w:kern w:val="2"/>
                <w:sz w:val="28"/>
                <w:szCs w:val="28"/>
                <w:lang w:val="en-US" w:eastAsia="zh-CN" w:bidi="ar"/>
              </w:rPr>
              <w:t>功能名称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 w:line="560" w:lineRule="exact"/>
              <w:ind w:left="0" w:leftChars="0" w:right="0" w:firstLine="0" w:firstLineChars="0"/>
              <w:jc w:val="left"/>
              <w:rPr>
                <w:rFonts w:hint="default" w:ascii="仿宋_GB2312" w:hAnsi="Times New Roman" w:eastAsia="仿宋_GB2312" w:cs="仿宋_GB2312"/>
                <w:b/>
                <w:bCs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/>
                <w:bCs/>
                <w:kern w:val="2"/>
                <w:sz w:val="28"/>
                <w:szCs w:val="28"/>
                <w:lang w:val="en-US" w:eastAsia="zh-CN"/>
              </w:rPr>
              <w:t>商家管理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 w:line="560" w:lineRule="exact"/>
              <w:ind w:left="0" w:leftChars="0" w:right="0" w:firstLine="0" w:firstLineChars="0"/>
              <w:jc w:val="center"/>
              <w:rPr>
                <w:rFonts w:hint="default" w:ascii="仿宋_GB2312" w:hAnsi="Times New Roman" w:eastAsia="仿宋_GB2312" w:cs="仿宋_GB2312"/>
                <w:b/>
                <w:bCs/>
                <w:kern w:val="2"/>
                <w:sz w:val="28"/>
                <w:szCs w:val="28"/>
              </w:rPr>
            </w:pPr>
            <w:r>
              <w:rPr>
                <w:rFonts w:hint="default" w:ascii="仿宋_GB2312" w:hAnsi="Times New Roman" w:eastAsia="仿宋_GB2312" w:cs="仿宋_GB2312"/>
                <w:b/>
                <w:bCs/>
                <w:kern w:val="2"/>
                <w:sz w:val="28"/>
                <w:szCs w:val="28"/>
                <w:lang w:val="en-US" w:eastAsia="zh-CN" w:bidi="ar"/>
              </w:rPr>
              <w:t>需求描述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50" w:beforeLines="50" w:beforeAutospacing="0" w:after="50" w:afterLines="50" w:afterAutospacing="0"/>
              <w:ind w:left="0" w:right="0"/>
              <w:jc w:val="both"/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  <w:t>商家管理模块包含商家信息管理，商家产品管理以及桌码管理。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50" w:beforeLines="50" w:beforeAutospacing="0" w:after="50" w:afterLines="50" w:afterAutospacing="0"/>
              <w:ind w:left="0" w:right="0"/>
              <w:jc w:val="both"/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  <w:t>前置条件：在会员管理中将会员提升为商家。</w:t>
            </w:r>
          </w:p>
          <w:p>
            <w:pPr>
              <w:pStyle w:val="12"/>
              <w:keepNext w:val="0"/>
              <w:keepLines w:val="0"/>
              <w:widowControl w:val="0"/>
              <w:numPr>
                <w:ilvl w:val="0"/>
                <w:numId w:val="7"/>
              </w:numPr>
              <w:suppressLineNumbers w:val="0"/>
              <w:spacing w:before="50" w:beforeLines="50" w:beforeAutospacing="0" w:after="50" w:afterLines="50" w:afterAutospacing="0"/>
              <w:ind w:left="0" w:right="0"/>
              <w:jc w:val="both"/>
              <w:rPr>
                <w:rFonts w:hint="default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  <w:t>商家数据展示</w:t>
            </w:r>
          </w:p>
          <w:p>
            <w:pPr>
              <w:pStyle w:val="1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50" w:beforeLines="50" w:beforeAutospacing="0" w:after="50" w:afterLines="50" w:afterAutospacing="0"/>
              <w:ind w:right="0" w:rightChars="0"/>
              <w:jc w:val="both"/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  <w:t>进入商家管理模块时，商家信息以表格的形式展示，列包括：id、商家名称、商家地址、申请时间、商铺归属人、联系方式开户行以及操作。</w:t>
            </w:r>
          </w:p>
          <w:p>
            <w:pPr>
              <w:pStyle w:val="12"/>
              <w:keepNext w:val="0"/>
              <w:keepLines w:val="0"/>
              <w:widowControl w:val="0"/>
              <w:numPr>
                <w:ilvl w:val="0"/>
                <w:numId w:val="7"/>
              </w:numPr>
              <w:suppressLineNumbers w:val="0"/>
              <w:spacing w:before="50" w:beforeLines="50" w:beforeAutospacing="0" w:after="50" w:afterLines="50" w:afterAutospacing="0"/>
              <w:ind w:left="0" w:leftChars="0" w:right="0" w:rightChars="0" w:firstLine="0" w:firstLineChars="0"/>
              <w:jc w:val="both"/>
              <w:rPr>
                <w:rFonts w:hint="default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  <w:t>修改商家信息</w:t>
            </w:r>
          </w:p>
          <w:p>
            <w:pPr>
              <w:pStyle w:val="1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50" w:beforeLines="50" w:beforeAutospacing="0" w:after="50" w:afterLines="50" w:afterAutospacing="0"/>
              <w:ind w:leftChars="0" w:right="0" w:rightChars="0"/>
              <w:jc w:val="both"/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  <w:t>点击【修改】按钮时打开弹窗，弹窗中包含商家的表单数据（数据与展示数据一致），信息编辑完成点击【确定】按钮可以完成修改。</w:t>
            </w:r>
          </w:p>
          <w:p>
            <w:pPr>
              <w:pStyle w:val="12"/>
              <w:keepNext w:val="0"/>
              <w:keepLines w:val="0"/>
              <w:widowControl w:val="0"/>
              <w:numPr>
                <w:ilvl w:val="0"/>
                <w:numId w:val="7"/>
              </w:numPr>
              <w:suppressLineNumbers w:val="0"/>
              <w:spacing w:before="50" w:beforeLines="50" w:beforeAutospacing="0" w:after="50" w:afterLines="50" w:afterAutospacing="0"/>
              <w:ind w:left="0" w:leftChars="0" w:right="0" w:rightChars="0" w:firstLine="0" w:firstLineChars="0"/>
              <w:jc w:val="both"/>
              <w:rPr>
                <w:rFonts w:hint="default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  <w:t>删除商家</w:t>
            </w:r>
          </w:p>
          <w:p>
            <w:pPr>
              <w:pStyle w:val="1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50" w:beforeLines="50" w:beforeAutospacing="0" w:after="50" w:afterLines="50" w:afterAutospacing="0"/>
              <w:ind w:right="0" w:rightChars="0"/>
              <w:jc w:val="both"/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  <w:t>点击【删除】按钮时弹出二次确认框，再次点击【确认】按钮可将数据删除。</w:t>
            </w:r>
          </w:p>
          <w:p>
            <w:pPr>
              <w:pStyle w:val="12"/>
              <w:keepNext w:val="0"/>
              <w:keepLines w:val="0"/>
              <w:widowControl w:val="0"/>
              <w:numPr>
                <w:ilvl w:val="0"/>
                <w:numId w:val="7"/>
              </w:numPr>
              <w:suppressLineNumbers w:val="0"/>
              <w:spacing w:before="50" w:beforeLines="50" w:beforeAutospacing="0" w:after="50" w:afterLines="50" w:afterAutospacing="0"/>
              <w:ind w:left="0" w:leftChars="0" w:right="0" w:rightChars="0" w:firstLine="0" w:firstLineChars="0"/>
              <w:jc w:val="both"/>
              <w:rPr>
                <w:rFonts w:hint="default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  <w:t>产品管理</w:t>
            </w:r>
          </w:p>
          <w:p>
            <w:pPr>
              <w:pStyle w:val="1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50" w:beforeLines="50" w:beforeAutospacing="0" w:after="50" w:afterLines="50" w:afterAutospacing="0"/>
              <w:ind w:leftChars="0" w:right="0" w:rightChars="0"/>
              <w:jc w:val="both"/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  <w:t>点击【产品】按钮可以打开对应商家的产品管理弹窗，弹窗中以选项卡的形式展示商家已有的产品和可以添加的产品。在已有产品中可以对产品的库存和价格进行修改。在添加产品部分可以将可以添加的产品添加到我的产品中。</w:t>
            </w:r>
          </w:p>
          <w:p>
            <w:pPr>
              <w:pStyle w:val="12"/>
              <w:keepNext w:val="0"/>
              <w:keepLines w:val="0"/>
              <w:widowControl w:val="0"/>
              <w:numPr>
                <w:ilvl w:val="0"/>
                <w:numId w:val="7"/>
              </w:numPr>
              <w:suppressLineNumbers w:val="0"/>
              <w:spacing w:before="50" w:beforeLines="50" w:beforeAutospacing="0" w:after="50" w:afterLines="50" w:afterAutospacing="0"/>
              <w:ind w:left="0" w:leftChars="0" w:right="0" w:rightChars="0" w:firstLine="0" w:firstLineChars="0"/>
              <w:jc w:val="both"/>
              <w:rPr>
                <w:rFonts w:hint="default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  <w:t>桌码管理</w:t>
            </w:r>
          </w:p>
          <w:p>
            <w:pPr>
              <w:pStyle w:val="1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50" w:beforeLines="50" w:beforeAutospacing="0" w:after="50" w:afterLines="50" w:afterAutospacing="0"/>
              <w:ind w:leftChars="0" w:right="0" w:rightChars="0"/>
              <w:jc w:val="both"/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  <w:t>桌码是可以打印出来贴到餐桌的小程序码，通过小程序扫码可以进行点餐。</w:t>
            </w:r>
          </w:p>
          <w:p>
            <w:pPr>
              <w:pStyle w:val="1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50" w:beforeLines="50" w:beforeAutospacing="0" w:after="50" w:afterLines="50" w:afterAutospacing="0"/>
              <w:ind w:leftChars="0" w:right="0" w:rightChars="0"/>
              <w:jc w:val="both"/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  <w:t>点击【桌码管理】按钮时打开弹窗，弹窗中以表格的形式展示桌码信息，列包括：桌号、商家id以及操作。</w:t>
            </w:r>
          </w:p>
          <w:p>
            <w:pPr>
              <w:pStyle w:val="1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50" w:beforeLines="50" w:beforeAutospacing="0" w:after="50" w:afterLines="50" w:afterAutospacing="0"/>
              <w:ind w:leftChars="0" w:right="0" w:rightChars="0"/>
              <w:jc w:val="both"/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  <w:t>点击【查看】按钮时可以查看当前桌号的小程序码。</w:t>
            </w:r>
          </w:p>
          <w:p>
            <w:pPr>
              <w:pStyle w:val="1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50" w:beforeLines="50" w:beforeAutospacing="0" w:after="50" w:afterLines="50" w:afterAutospacing="0"/>
              <w:ind w:leftChars="0" w:right="0" w:rightChars="0"/>
              <w:jc w:val="both"/>
              <w:rPr>
                <w:rFonts w:hint="default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 w:val="0"/>
                <w:bCs w:val="0"/>
                <w:kern w:val="2"/>
                <w:sz w:val="28"/>
                <w:szCs w:val="28"/>
                <w:lang w:val="en-US" w:eastAsia="zh-CN"/>
              </w:rPr>
              <w:t>点击【新增】按钮时将生成新的桌码信息并展示到表格中。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 w:line="560" w:lineRule="exact"/>
              <w:ind w:left="0" w:leftChars="0" w:right="0" w:firstLine="0" w:firstLineChars="0"/>
              <w:jc w:val="center"/>
              <w:rPr>
                <w:rFonts w:hint="default" w:ascii="仿宋_GB2312" w:hAnsi="Times New Roman" w:eastAsia="仿宋_GB2312" w:cs="仿宋_GB2312"/>
                <w:b/>
                <w:bCs/>
                <w:kern w:val="2"/>
                <w:sz w:val="28"/>
                <w:szCs w:val="28"/>
              </w:rPr>
            </w:pPr>
            <w:r>
              <w:rPr>
                <w:rFonts w:hint="default" w:ascii="仿宋_GB2312" w:hAnsi="Times New Roman" w:eastAsia="仿宋_GB2312" w:cs="仿宋_GB2312"/>
                <w:b/>
                <w:bCs/>
                <w:kern w:val="2"/>
                <w:sz w:val="28"/>
                <w:szCs w:val="28"/>
                <w:lang w:val="en-US" w:eastAsia="zh-CN" w:bidi="ar"/>
              </w:rPr>
              <w:t>备注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50" w:beforeLines="50" w:beforeAutospacing="0" w:after="50" w:afterLines="50" w:afterAutospacing="0"/>
              <w:ind w:left="0" w:right="0"/>
              <w:jc w:val="both"/>
              <w:rPr>
                <w:rFonts w:hint="default" w:ascii="仿宋_GB2312" w:hAnsi="Times New Roman" w:eastAsia="仿宋_GB2312" w:cs="仿宋_GB2312"/>
                <w:kern w:val="2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2.2小程序端</w:t>
      </w: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1.登录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需求描述</w:t>
            </w:r>
          </w:p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用户需通过输入账号和密码完成登录流程，才能访问小程序的功能。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8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账号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输入手机号码，不符合限制条件，下方提示“手机号码格式错误”。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8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输入密码，如未输入内容，提示“请输入密码”。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功能按钮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点击【登录】，登录成功跳转到首页，登录失败，则根据结果在页面上方提示相应提示语句。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点击【注册】，页面跳转到注册页面。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21"/>
        <w:bidi w:val="0"/>
        <w:outlineLvl w:val="9"/>
        <w:rPr>
          <w:rFonts w:hint="eastAsia"/>
          <w:lang w:val="en-US" w:eastAsia="zh-CN"/>
        </w:rPr>
      </w:pP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2.注册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用户通过注册功能创建新账号，以便使用平台提供的各项服务。注册过程需遵循以下步骤：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9"/>
              </w:numPr>
              <w:suppressLineNumbers w:val="0"/>
              <w:bidi w:val="0"/>
              <w:spacing w:beforeAutospacing="0" w:afterAutospacing="0"/>
              <w:ind w:left="0" w:leftChars="0" w:right="0" w:firstLine="0" w:firstLineChars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登录账号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输入登录账号，该项为必填，不符合限制条件，提示“账号格式错误”。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9"/>
              </w:numPr>
              <w:suppressLineNumbers w:val="0"/>
              <w:bidi w:val="0"/>
              <w:spacing w:beforeAutospacing="0" w:afterAutospacing="0"/>
              <w:ind w:left="0" w:leftChars="0" w:right="0" w:firstLine="0" w:firstLineChars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登录密码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输入登录密码，该项为必填，不符合限制条件，提示“请输入登录密码”。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功能按钮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点击【立即注册】，注册成功则跳转到登录页，注册失败则根据结果在页面上方提示相应提示语句。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3.扫码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仿宋_GB2312"/>
                <w:kern w:val="2"/>
                <w:sz w:val="28"/>
                <w:szCs w:val="28"/>
                <w:lang w:val="en-US" w:eastAsia="zh-CN" w:bidi="zh-CN"/>
              </w:rPr>
              <w:t>扫码</w:t>
            </w:r>
            <w:r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lang w:val="en-US" w:eastAsia="zh-CN" w:bidi="zh-CN"/>
              </w:rPr>
              <w:t>点餐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顾客点击页面上的扫码图标，需要打开摄像头进行扫码，系统将识别商家和桌码信息，从而实现快速跳转至点餐页面，顾客可以在该页面上便捷地浏览和选择商品。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结合设计图完成对应的排版和布局。</w:t>
            </w:r>
          </w:p>
        </w:tc>
      </w:tr>
    </w:tbl>
    <w:p>
      <w:pPr>
        <w:pStyle w:val="18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4.点餐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扫码成功后，顺利进入点餐页面，这里主要展示了当前商家的特色商品以及商家的信息，具体内容如下。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1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商家信息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点餐页面将根据商家信息，展示各店铺的名称和详细地址，以便顾客识别和了解。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1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商品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根据不同商家的信息，点餐页面将展示各自商家上架的商品分类及具体商品选项。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10"/>
              </w:numPr>
              <w:suppressLineNumbers w:val="0"/>
              <w:bidi w:val="0"/>
              <w:spacing w:beforeAutospacing="0" w:afterAutospacing="0"/>
              <w:ind w:left="0" w:leftChars="0" w:right="0" w:firstLine="0" w:firstLineChars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选规格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right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在选择商品后，顾客可以根据个人口味和需求选择商品的具体规格，如大小、口味等，确保订单符合个人喜好。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10"/>
              </w:numPr>
              <w:suppressLineNumbers w:val="0"/>
              <w:bidi w:val="0"/>
              <w:spacing w:beforeAutospacing="0" w:afterAutospacing="0"/>
              <w:ind w:left="0" w:leftChars="0" w:right="0" w:firstLine="0" w:firstLineChars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下单</w:t>
            </w:r>
          </w:p>
          <w:p>
            <w:pPr>
              <w:pStyle w:val="22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bidi w:val="0"/>
              <w:spacing w:before="50" w:beforeLines="50" w:beforeAutospacing="0" w:after="50" w:afterLines="50" w:afterAutospacing="0"/>
              <w:ind w:left="0" w:right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完成商品选择和规格确认后，顾客可以查看订单汇总，确认无误后进行下单。系统将记录订单信息，订单将提交至商家进行后续制作和配送。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18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5.订单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下单成功后，用户将能够查看、管理订单，包括取消订单、立即支付以及查看订单详情等操作，具体功能如下：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11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立即支付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用户在下单后可以选择立即支付，确保订单能够及时处理。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11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查看订单详情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用户可以随时查看订单的详细信息，包括订单号、商品名称、数量、价格、支付状态等，方便用户了解订单的实时状态。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11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取消支付</w:t>
            </w:r>
          </w:p>
          <w:p>
            <w:pPr>
              <w:pStyle w:val="22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Autospacing="0" w:afterAutospacing="0"/>
              <w:ind w:left="0" w:right="0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用户可以在下单后的一定时间内取消订单，操作简单快捷。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846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6676" w:type="dxa"/>
            <w:shd w:val="clear" w:color="auto" w:fill="FFFFFF" w:themeFill="background1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zh-CN"/>
              </w:rPr>
              <w:t>该功能为查看订单功能，为用户提供便捷的订单管理服务。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微软雅黑"/>
          <w:bCs/>
          <w:kern w:val="2"/>
          <w:sz w:val="32"/>
          <w:szCs w:val="36"/>
          <w:lang w:val="en-US" w:eastAsia="zh-CN" w:bidi="zh-CN"/>
        </w:rPr>
        <w:t>三、</w:t>
      </w:r>
      <w:r>
        <w:rPr>
          <w:rFonts w:hint="eastAsia"/>
          <w:lang w:val="en-US" w:eastAsia="zh-CN"/>
        </w:rPr>
        <w:t>性能需求</w:t>
      </w:r>
    </w:p>
    <w:p>
      <w:pPr>
        <w:pStyle w:val="2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eastAsia="zh-CN"/>
        </w:rPr>
        <w:t>.1</w:t>
      </w:r>
      <w:r>
        <w:rPr>
          <w:rFonts w:hint="eastAsia"/>
          <w:lang w:val="en-US" w:eastAsia="zh-CN"/>
        </w:rPr>
        <w:t>响应时间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5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821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需求</w:t>
            </w:r>
          </w:p>
        </w:tc>
        <w:tc>
          <w:tcPr>
            <w:tcW w:w="5701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1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95" w:beforeLines="50" w:beforeAutospacing="0" w:after="195" w:afterLines="50" w:afterAutospacing="0" w:line="240" w:lineRule="auto"/>
              <w:ind w:left="0" w:leftChars="0" w:right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页面加载时间</w:t>
            </w:r>
          </w:p>
        </w:tc>
        <w:tc>
          <w:tcPr>
            <w:tcW w:w="5701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95" w:beforeLines="50" w:beforeAutospacing="0" w:after="195" w:afterLines="50" w:afterAutospacing="0" w:line="240" w:lineRule="auto"/>
              <w:ind w:left="0" w:leftChars="0" w:right="0" w:firstLine="0" w:firstLineChars="0"/>
              <w:jc w:val="left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&lt;=8s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1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95" w:beforeLines="50" w:beforeAutospacing="0" w:after="195" w:afterLines="50" w:afterAutospacing="0" w:line="240" w:lineRule="auto"/>
              <w:ind w:left="0" w:leftChars="0" w:right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接口响应时间</w:t>
            </w:r>
          </w:p>
        </w:tc>
        <w:tc>
          <w:tcPr>
            <w:tcW w:w="5701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95" w:beforeLines="50" w:beforeAutospacing="0" w:after="195" w:afterLines="50" w:afterAutospacing="0" w:line="240" w:lineRule="auto"/>
              <w:ind w:left="0" w:leftChars="0" w:right="0" w:firstLine="0" w:firstLineChars="0"/>
              <w:jc w:val="left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&lt;=100ms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19"/>
        <w:bidi w:val="0"/>
      </w:pPr>
      <w:r>
        <w:rPr>
          <w:rFonts w:hint="default"/>
        </w:rPr>
        <w:t>四、系统约束</w:t>
      </w:r>
    </w:p>
    <w:p>
      <w:pPr>
        <w:pStyle w:val="21"/>
        <w:bidi w:val="0"/>
        <w:rPr>
          <w:rFonts w:hint="default"/>
        </w:rPr>
      </w:pPr>
      <w:r>
        <w:rPr>
          <w:rFonts w:hint="default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软件约束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5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821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约束项</w:t>
            </w:r>
          </w:p>
        </w:tc>
        <w:tc>
          <w:tcPr>
            <w:tcW w:w="5701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约束内容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1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95" w:beforeLines="50" w:beforeAutospacing="0" w:after="195" w:afterLines="50" w:afterAutospacing="0" w:line="240" w:lineRule="auto"/>
              <w:ind w:left="0" w:leftChars="0" w:right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开发工具</w:t>
            </w:r>
          </w:p>
        </w:tc>
        <w:tc>
          <w:tcPr>
            <w:tcW w:w="5701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95" w:beforeLines="50" w:beforeAutospacing="0" w:after="195" w:afterLines="50" w:afterAutospacing="0" w:line="240" w:lineRule="auto"/>
              <w:ind w:left="0" w:leftChars="0" w:right="0" w:firstLine="0" w:firstLineChars="0"/>
              <w:jc w:val="left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使用Visual Studio Code、IDEA、HBuilderX等开发工具。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1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95" w:beforeLines="50" w:beforeAutospacing="0" w:after="195" w:afterLines="50" w:afterAutospacing="0" w:line="240" w:lineRule="auto"/>
              <w:ind w:left="0" w:leftChars="0" w:right="0" w:firstLine="0" w:firstLineChars="0"/>
              <w:jc w:val="center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编程语言</w:t>
            </w:r>
          </w:p>
        </w:tc>
        <w:tc>
          <w:tcPr>
            <w:tcW w:w="5701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95" w:beforeLines="50" w:beforeAutospacing="0" w:after="195" w:afterLines="50" w:afterAutospacing="0" w:line="240" w:lineRule="auto"/>
              <w:ind w:left="0" w:leftChars="0" w:right="0" w:firstLine="0" w:firstLineChars="0"/>
              <w:jc w:val="left"/>
              <w:textAlignment w:val="auto"/>
              <w:rPr>
                <w:rFonts w:hint="eastAsia" w:ascii="仿宋_GB2312" w:hAnsi="仿宋_GB2312" w:eastAsia="仿宋_GB2312" w:cs="仿宋_GB2312"/>
                <w:kern w:val="2"/>
                <w:sz w:val="28"/>
                <w:szCs w:val="28"/>
                <w:vertAlign w:val="baseline"/>
                <w:lang w:val="en-US" w:eastAsia="zh-CN" w:bidi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使用Html、Css、JavaScript、Vue、Uni-app、Java。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1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95" w:beforeLines="50" w:beforeAutospacing="0" w:after="195" w:afterLines="50" w:afterAutospacing="0" w:line="240" w:lineRule="auto"/>
              <w:ind w:left="0" w:leftChars="0" w:right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开发环境</w:t>
            </w:r>
          </w:p>
        </w:tc>
        <w:tc>
          <w:tcPr>
            <w:tcW w:w="5701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95" w:beforeLines="50" w:beforeAutospacing="0" w:after="195" w:afterLines="50" w:afterAutospacing="0" w:line="240" w:lineRule="auto"/>
              <w:ind w:left="0" w:leftChars="0" w:right="0" w:firstLine="0" w:firstLineChars="0"/>
              <w:jc w:val="left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Windows10及以上</w:t>
            </w:r>
          </w:p>
        </w:tc>
      </w:tr>
    </w:tbl>
    <w:p>
      <w:pPr>
        <w:pStyle w:val="19"/>
        <w:bidi w:val="0"/>
        <w:rPr>
          <w:rFonts w:hint="default"/>
        </w:rPr>
      </w:pPr>
      <w:r>
        <w:rPr>
          <w:rFonts w:hint="default"/>
        </w:rPr>
        <w:t>五、非功能需求</w:t>
      </w:r>
    </w:p>
    <w:p>
      <w:pPr>
        <w:pStyle w:val="21"/>
        <w:bidi w:val="0"/>
        <w:rPr>
          <w:rFonts w:hint="default"/>
        </w:rPr>
      </w:pPr>
      <w:r>
        <w:rPr>
          <w:rFonts w:hint="default"/>
        </w:rPr>
        <w:t>5.1可维护性要求</w:t>
      </w:r>
    </w:p>
    <w:p>
      <w:pPr>
        <w:pStyle w:val="18"/>
        <w:numPr>
          <w:ilvl w:val="0"/>
          <w:numId w:val="12"/>
        </w:numPr>
        <w:bidi w:val="0"/>
        <w:ind w:left="420" w:leftChars="0" w:hanging="420" w:firstLineChars="0"/>
      </w:pPr>
      <w:r>
        <w:rPr>
          <w:rFonts w:hint="default"/>
        </w:rPr>
        <w:t>系统的设计</w:t>
      </w:r>
      <w:r>
        <w:rPr>
          <w:rFonts w:hint="eastAsia"/>
          <w:lang w:val="en-US" w:eastAsia="zh-CN"/>
        </w:rPr>
        <w:t>要组件</w:t>
      </w:r>
      <w:r>
        <w:rPr>
          <w:rFonts w:hint="default"/>
        </w:rPr>
        <w:t>化和可重用，以便于维护和升级。</w:t>
      </w:r>
    </w:p>
    <w:p>
      <w:pPr>
        <w:pStyle w:val="18"/>
        <w:numPr>
          <w:ilvl w:val="0"/>
          <w:numId w:val="12"/>
        </w:numPr>
        <w:bidi w:val="0"/>
        <w:ind w:left="420" w:leftChars="0" w:hanging="420" w:firstLineChars="0"/>
      </w:pPr>
      <w:r>
        <w:rPr>
          <w:rFonts w:hint="default"/>
        </w:rPr>
        <w:t>系统</w:t>
      </w:r>
      <w:r>
        <w:rPr>
          <w:rFonts w:hint="eastAsia"/>
          <w:lang w:val="en-US" w:eastAsia="zh-CN"/>
        </w:rPr>
        <w:t>需</w:t>
      </w:r>
      <w:r>
        <w:rPr>
          <w:rFonts w:hint="default"/>
        </w:rPr>
        <w:t>提供易于理解和详细的文档，包括系统结构、接口说明和操作手册等，以帮助开发人员和维护人员进行系统的维护和支持。</w:t>
      </w:r>
    </w:p>
    <w:p>
      <w:pPr>
        <w:pStyle w:val="21"/>
        <w:bidi w:val="0"/>
      </w:pPr>
      <w:r>
        <w:rPr>
          <w:rFonts w:hint="default"/>
        </w:rPr>
        <w:t>5.2可扩展性要求</w:t>
      </w:r>
    </w:p>
    <w:p>
      <w:pPr>
        <w:pStyle w:val="18"/>
        <w:numPr>
          <w:ilvl w:val="0"/>
          <w:numId w:val="1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系统的设计</w:t>
      </w:r>
      <w:r>
        <w:rPr>
          <w:rFonts w:hint="eastAsia"/>
          <w:lang w:val="en-US" w:eastAsia="zh-CN"/>
        </w:rPr>
        <w:t>要</w:t>
      </w:r>
      <w:r>
        <w:rPr>
          <w:rFonts w:hint="default"/>
        </w:rPr>
        <w:t>考虑到未来可能的功能扩展需求，以便系统能够方便地进行扩展和升级。</w:t>
      </w:r>
    </w:p>
    <w:p>
      <w:pPr>
        <w:pStyle w:val="18"/>
        <w:numPr>
          <w:ilvl w:val="0"/>
          <w:numId w:val="1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系统应采用松耦合的架构，使得新增功能的集成和修改现有功能变得更加容易。</w:t>
      </w:r>
    </w:p>
    <w:p>
      <w:pPr>
        <w:pStyle w:val="21"/>
        <w:bidi w:val="0"/>
      </w:pPr>
      <w:r>
        <w:rPr>
          <w:rFonts w:hint="default"/>
        </w:rPr>
        <w:t>5.3兼容性要求</w:t>
      </w:r>
    </w:p>
    <w:p>
      <w:pPr>
        <w:pStyle w:val="18"/>
        <w:numPr>
          <w:ilvl w:val="0"/>
          <w:numId w:val="12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系统</w:t>
      </w:r>
      <w:r>
        <w:rPr>
          <w:rFonts w:hint="eastAsia"/>
          <w:lang w:val="en-US" w:eastAsia="zh-CN"/>
        </w:rPr>
        <w:t>可以在Windows/Linux部署。</w:t>
      </w:r>
    </w:p>
    <w:p>
      <w:pPr>
        <w:pStyle w:val="18"/>
        <w:numPr>
          <w:ilvl w:val="0"/>
          <w:numId w:val="12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系统可以兼容Edge、Chrome、FireFox等常见浏览器。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19"/>
        <w:numPr>
          <w:ilvl w:val="0"/>
          <w:numId w:val="13"/>
        </w:numPr>
        <w:bidi w:val="0"/>
        <w:rPr>
          <w:rFonts w:hint="default"/>
        </w:rPr>
      </w:pPr>
      <w:r>
        <w:rPr>
          <w:rFonts w:hint="default"/>
        </w:rPr>
        <w:t>附录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19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微软雅黑"/>
          <w:bCs/>
          <w:kern w:val="2"/>
          <w:sz w:val="32"/>
          <w:szCs w:val="36"/>
          <w:lang w:val="en-US" w:eastAsia="zh-CN" w:bidi="zh-CN"/>
        </w:rPr>
        <w:t>七、</w:t>
      </w:r>
      <w:r>
        <w:rPr>
          <w:rFonts w:hint="eastAsia"/>
          <w:lang w:val="en-US" w:eastAsia="zh-CN"/>
        </w:rPr>
        <w:t>交付物</w:t>
      </w:r>
    </w:p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软件程序交付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软件名称</w:t>
            </w:r>
          </w:p>
        </w:tc>
        <w:tc>
          <w:tcPr>
            <w:tcW w:w="4261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前端程序源码</w:t>
            </w:r>
          </w:p>
        </w:tc>
        <w:tc>
          <w:tcPr>
            <w:tcW w:w="4261" w:type="dxa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后端接口源码</w:t>
            </w:r>
          </w:p>
        </w:tc>
        <w:tc>
          <w:tcPr>
            <w:tcW w:w="4261" w:type="dxa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数据库</w:t>
            </w:r>
          </w:p>
        </w:tc>
        <w:tc>
          <w:tcPr>
            <w:tcW w:w="4261" w:type="dxa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</w:tr>
    </w:tbl>
    <w:p>
      <w:pPr>
        <w:pStyle w:val="2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文档交付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文档名称</w:t>
            </w:r>
          </w:p>
        </w:tc>
        <w:tc>
          <w:tcPr>
            <w:tcW w:w="4261" w:type="dxa"/>
            <w:shd w:val="clear" w:color="auto" w:fill="BEBEBE" w:themeFill="background1" w:themeFillShade="BF"/>
            <w:vAlign w:val="center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文档版本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原型图稿</w:t>
            </w:r>
          </w:p>
        </w:tc>
        <w:tc>
          <w:tcPr>
            <w:tcW w:w="4261" w:type="dxa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设计图稿</w:t>
            </w:r>
          </w:p>
        </w:tc>
        <w:tc>
          <w:tcPr>
            <w:tcW w:w="4261" w:type="dxa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接口文档</w:t>
            </w:r>
          </w:p>
        </w:tc>
        <w:tc>
          <w:tcPr>
            <w:tcW w:w="4261" w:type="dxa"/>
          </w:tcPr>
          <w:p>
            <w:pPr>
              <w:pStyle w:val="18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</w:tr>
    </w:tbl>
    <w:p>
      <w:pPr>
        <w:pStyle w:val="18"/>
        <w:bidi w:val="0"/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C5083"/>
    <w:multiLevelType w:val="singleLevel"/>
    <w:tmpl w:val="875C508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A09C942"/>
    <w:multiLevelType w:val="singleLevel"/>
    <w:tmpl w:val="BA09C94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EAD696B"/>
    <w:multiLevelType w:val="singleLevel"/>
    <w:tmpl w:val="BEAD696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DA0CEEE"/>
    <w:multiLevelType w:val="singleLevel"/>
    <w:tmpl w:val="CDA0CE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4BF727C"/>
    <w:multiLevelType w:val="singleLevel"/>
    <w:tmpl w:val="D4BF72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49E32C0"/>
    <w:multiLevelType w:val="singleLevel"/>
    <w:tmpl w:val="E49E32C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E89B4EF"/>
    <w:multiLevelType w:val="singleLevel"/>
    <w:tmpl w:val="EE89B4E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3CD7B93"/>
    <w:multiLevelType w:val="singleLevel"/>
    <w:tmpl w:val="13CD7B93"/>
    <w:lvl w:ilvl="0" w:tentative="0">
      <w:start w:val="1"/>
      <w:numFmt w:val="decimal"/>
      <w:suff w:val="space"/>
      <w:lvlText w:val="（%1）"/>
      <w:lvlJc w:val="left"/>
    </w:lvl>
  </w:abstractNum>
  <w:abstractNum w:abstractNumId="8">
    <w:nsid w:val="5352DF54"/>
    <w:multiLevelType w:val="singleLevel"/>
    <w:tmpl w:val="5352DF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16B36"/>
    <w:multiLevelType w:val="singleLevel"/>
    <w:tmpl w:val="5A116B36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5DFEEFC4"/>
    <w:multiLevelType w:val="singleLevel"/>
    <w:tmpl w:val="5DFEEFC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63FAAF58"/>
    <w:multiLevelType w:val="singleLevel"/>
    <w:tmpl w:val="63FAAF58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6A68CFE4"/>
    <w:multiLevelType w:val="singleLevel"/>
    <w:tmpl w:val="6A68CFE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12"/>
  </w:num>
  <w:num w:numId="9">
    <w:abstractNumId w:val="11"/>
  </w:num>
  <w:num w:numId="10">
    <w:abstractNumId w:val="1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xYjdhZDdlMDUwMGZhMjU5NTAwMDY2MTVmMWYyZWEifQ=="/>
  </w:docVars>
  <w:rsids>
    <w:rsidRoot w:val="1AA24D9F"/>
    <w:rsid w:val="00003EEC"/>
    <w:rsid w:val="000B32B8"/>
    <w:rsid w:val="001E1CDC"/>
    <w:rsid w:val="002636A9"/>
    <w:rsid w:val="002D5F69"/>
    <w:rsid w:val="00371ED4"/>
    <w:rsid w:val="003C4EE4"/>
    <w:rsid w:val="0040676C"/>
    <w:rsid w:val="00537E1F"/>
    <w:rsid w:val="00627E6B"/>
    <w:rsid w:val="00645991"/>
    <w:rsid w:val="007822BC"/>
    <w:rsid w:val="008B00EB"/>
    <w:rsid w:val="0095200B"/>
    <w:rsid w:val="00C160BE"/>
    <w:rsid w:val="00D24A97"/>
    <w:rsid w:val="00F45DD2"/>
    <w:rsid w:val="00F8309B"/>
    <w:rsid w:val="012C31B9"/>
    <w:rsid w:val="01422BFC"/>
    <w:rsid w:val="0147153B"/>
    <w:rsid w:val="014F03EF"/>
    <w:rsid w:val="016C71F3"/>
    <w:rsid w:val="01943251"/>
    <w:rsid w:val="019C2884"/>
    <w:rsid w:val="01C06EC1"/>
    <w:rsid w:val="020975D5"/>
    <w:rsid w:val="020E37A5"/>
    <w:rsid w:val="020F621C"/>
    <w:rsid w:val="021F6013"/>
    <w:rsid w:val="02380BBA"/>
    <w:rsid w:val="02587777"/>
    <w:rsid w:val="026B001F"/>
    <w:rsid w:val="027A1C8E"/>
    <w:rsid w:val="0281396C"/>
    <w:rsid w:val="02875452"/>
    <w:rsid w:val="02892727"/>
    <w:rsid w:val="02E4100B"/>
    <w:rsid w:val="031B0358"/>
    <w:rsid w:val="03372ABD"/>
    <w:rsid w:val="033C0D43"/>
    <w:rsid w:val="035A639C"/>
    <w:rsid w:val="03936CB9"/>
    <w:rsid w:val="03CB7B24"/>
    <w:rsid w:val="03EA1DF3"/>
    <w:rsid w:val="03F60FF6"/>
    <w:rsid w:val="03FC3519"/>
    <w:rsid w:val="03FD2384"/>
    <w:rsid w:val="041201FD"/>
    <w:rsid w:val="041D45B5"/>
    <w:rsid w:val="0422003D"/>
    <w:rsid w:val="0429796A"/>
    <w:rsid w:val="044004C3"/>
    <w:rsid w:val="0440490F"/>
    <w:rsid w:val="0458580D"/>
    <w:rsid w:val="04643EBB"/>
    <w:rsid w:val="04754611"/>
    <w:rsid w:val="04974EF8"/>
    <w:rsid w:val="04A10811"/>
    <w:rsid w:val="04BC1F2C"/>
    <w:rsid w:val="04E23086"/>
    <w:rsid w:val="051924E5"/>
    <w:rsid w:val="051B58A3"/>
    <w:rsid w:val="05341E77"/>
    <w:rsid w:val="054D733B"/>
    <w:rsid w:val="0568661B"/>
    <w:rsid w:val="056C596B"/>
    <w:rsid w:val="058830A2"/>
    <w:rsid w:val="059C4CE3"/>
    <w:rsid w:val="05C435A6"/>
    <w:rsid w:val="05ED6429"/>
    <w:rsid w:val="062D337F"/>
    <w:rsid w:val="063E5F4C"/>
    <w:rsid w:val="0676641E"/>
    <w:rsid w:val="067865B4"/>
    <w:rsid w:val="06854314"/>
    <w:rsid w:val="06874187"/>
    <w:rsid w:val="068F0ACF"/>
    <w:rsid w:val="06905732"/>
    <w:rsid w:val="06A70BB8"/>
    <w:rsid w:val="06BF1B73"/>
    <w:rsid w:val="06C052ED"/>
    <w:rsid w:val="06C4362D"/>
    <w:rsid w:val="06D51397"/>
    <w:rsid w:val="06D82C35"/>
    <w:rsid w:val="06FA0DFD"/>
    <w:rsid w:val="07003E99"/>
    <w:rsid w:val="0700541D"/>
    <w:rsid w:val="07011CC2"/>
    <w:rsid w:val="07032B0D"/>
    <w:rsid w:val="071316A8"/>
    <w:rsid w:val="07224A50"/>
    <w:rsid w:val="072D4D2F"/>
    <w:rsid w:val="0755396C"/>
    <w:rsid w:val="07591FC8"/>
    <w:rsid w:val="07644792"/>
    <w:rsid w:val="07675AEF"/>
    <w:rsid w:val="07816314"/>
    <w:rsid w:val="07A1136F"/>
    <w:rsid w:val="07A33243"/>
    <w:rsid w:val="07BB0BD8"/>
    <w:rsid w:val="07C733D5"/>
    <w:rsid w:val="07CE2FCD"/>
    <w:rsid w:val="07D258D6"/>
    <w:rsid w:val="07EC58E9"/>
    <w:rsid w:val="07F21D8E"/>
    <w:rsid w:val="07F64C9D"/>
    <w:rsid w:val="07F96744"/>
    <w:rsid w:val="08713341"/>
    <w:rsid w:val="088B1AFB"/>
    <w:rsid w:val="089D303D"/>
    <w:rsid w:val="08B77236"/>
    <w:rsid w:val="08CA674D"/>
    <w:rsid w:val="08E72291"/>
    <w:rsid w:val="08EC29C7"/>
    <w:rsid w:val="08F53C97"/>
    <w:rsid w:val="09105ABF"/>
    <w:rsid w:val="09284798"/>
    <w:rsid w:val="092A5E0D"/>
    <w:rsid w:val="094049D1"/>
    <w:rsid w:val="096D1D5A"/>
    <w:rsid w:val="09713E3C"/>
    <w:rsid w:val="09724F55"/>
    <w:rsid w:val="09734E97"/>
    <w:rsid w:val="097B4A6D"/>
    <w:rsid w:val="097B6F4F"/>
    <w:rsid w:val="09962A97"/>
    <w:rsid w:val="09B45BCE"/>
    <w:rsid w:val="09B553BC"/>
    <w:rsid w:val="09BF125C"/>
    <w:rsid w:val="09DE3211"/>
    <w:rsid w:val="09F14739"/>
    <w:rsid w:val="09F91840"/>
    <w:rsid w:val="0A221012"/>
    <w:rsid w:val="0A2A7852"/>
    <w:rsid w:val="0A2C2E6A"/>
    <w:rsid w:val="0A3A1862"/>
    <w:rsid w:val="0A5F7D4F"/>
    <w:rsid w:val="0A7F4769"/>
    <w:rsid w:val="0AA572D2"/>
    <w:rsid w:val="0AC76B47"/>
    <w:rsid w:val="0ACA6D38"/>
    <w:rsid w:val="0ACE4A7B"/>
    <w:rsid w:val="0AE8468E"/>
    <w:rsid w:val="0AEC530E"/>
    <w:rsid w:val="0AF30864"/>
    <w:rsid w:val="0B122EA5"/>
    <w:rsid w:val="0B186B99"/>
    <w:rsid w:val="0B275F39"/>
    <w:rsid w:val="0B3056C1"/>
    <w:rsid w:val="0B460AB5"/>
    <w:rsid w:val="0B5036E2"/>
    <w:rsid w:val="0B7373D0"/>
    <w:rsid w:val="0B7B1E85"/>
    <w:rsid w:val="0B82764C"/>
    <w:rsid w:val="0B84669F"/>
    <w:rsid w:val="0B9C2686"/>
    <w:rsid w:val="0BFC5617"/>
    <w:rsid w:val="0BFC5983"/>
    <w:rsid w:val="0C23653F"/>
    <w:rsid w:val="0C332F42"/>
    <w:rsid w:val="0C344DB1"/>
    <w:rsid w:val="0C4F4761"/>
    <w:rsid w:val="0C581B0F"/>
    <w:rsid w:val="0C5E598A"/>
    <w:rsid w:val="0C6C62F9"/>
    <w:rsid w:val="0C757A49"/>
    <w:rsid w:val="0C886EAB"/>
    <w:rsid w:val="0C8C0749"/>
    <w:rsid w:val="0C943AA2"/>
    <w:rsid w:val="0CEF2A86"/>
    <w:rsid w:val="0CF7024C"/>
    <w:rsid w:val="0D77364C"/>
    <w:rsid w:val="0D8C6947"/>
    <w:rsid w:val="0DAD7071"/>
    <w:rsid w:val="0DB262A4"/>
    <w:rsid w:val="0DC43F13"/>
    <w:rsid w:val="0DCA3D24"/>
    <w:rsid w:val="0DD00B0A"/>
    <w:rsid w:val="0DF742E8"/>
    <w:rsid w:val="0DFA5B87"/>
    <w:rsid w:val="0E0C355A"/>
    <w:rsid w:val="0E143D41"/>
    <w:rsid w:val="0E32541E"/>
    <w:rsid w:val="0E37259A"/>
    <w:rsid w:val="0E4868F2"/>
    <w:rsid w:val="0E4E42FB"/>
    <w:rsid w:val="0E526B59"/>
    <w:rsid w:val="0E5E6AB2"/>
    <w:rsid w:val="0E79794F"/>
    <w:rsid w:val="0E990EFC"/>
    <w:rsid w:val="0EC324AC"/>
    <w:rsid w:val="0EE7117A"/>
    <w:rsid w:val="0EF5752D"/>
    <w:rsid w:val="0EF6054E"/>
    <w:rsid w:val="0F16079E"/>
    <w:rsid w:val="0F175673"/>
    <w:rsid w:val="0F2B6FD9"/>
    <w:rsid w:val="0F380CF4"/>
    <w:rsid w:val="0F5D6BC4"/>
    <w:rsid w:val="0F7D4865"/>
    <w:rsid w:val="0F9A13C6"/>
    <w:rsid w:val="0FA1450C"/>
    <w:rsid w:val="0FAA3F6E"/>
    <w:rsid w:val="0FAE0FF3"/>
    <w:rsid w:val="0FC621C4"/>
    <w:rsid w:val="100E2CD2"/>
    <w:rsid w:val="10114778"/>
    <w:rsid w:val="10141507"/>
    <w:rsid w:val="101B7195"/>
    <w:rsid w:val="102B2C7D"/>
    <w:rsid w:val="103E1D5B"/>
    <w:rsid w:val="104135F9"/>
    <w:rsid w:val="104B091B"/>
    <w:rsid w:val="10667002"/>
    <w:rsid w:val="107D714D"/>
    <w:rsid w:val="10A429C8"/>
    <w:rsid w:val="10B77D5F"/>
    <w:rsid w:val="10C8059B"/>
    <w:rsid w:val="10FC5772"/>
    <w:rsid w:val="11236391"/>
    <w:rsid w:val="11380DED"/>
    <w:rsid w:val="113917C7"/>
    <w:rsid w:val="113D2012"/>
    <w:rsid w:val="11580205"/>
    <w:rsid w:val="116047C2"/>
    <w:rsid w:val="116A526D"/>
    <w:rsid w:val="116D2A2D"/>
    <w:rsid w:val="11720C6C"/>
    <w:rsid w:val="118C11EC"/>
    <w:rsid w:val="118E7D16"/>
    <w:rsid w:val="11A2456B"/>
    <w:rsid w:val="11A4661F"/>
    <w:rsid w:val="11BC7776"/>
    <w:rsid w:val="11CC5EF6"/>
    <w:rsid w:val="11EF4EF2"/>
    <w:rsid w:val="11F50B3F"/>
    <w:rsid w:val="122C2897"/>
    <w:rsid w:val="12357CED"/>
    <w:rsid w:val="12641821"/>
    <w:rsid w:val="12667F0D"/>
    <w:rsid w:val="127C300E"/>
    <w:rsid w:val="128D0D77"/>
    <w:rsid w:val="12900868"/>
    <w:rsid w:val="129739A4"/>
    <w:rsid w:val="129901B8"/>
    <w:rsid w:val="1299771C"/>
    <w:rsid w:val="12AB56A1"/>
    <w:rsid w:val="12AF6F40"/>
    <w:rsid w:val="12C81DAF"/>
    <w:rsid w:val="12D23BA5"/>
    <w:rsid w:val="12DC585B"/>
    <w:rsid w:val="13023513"/>
    <w:rsid w:val="13024AE1"/>
    <w:rsid w:val="130906DC"/>
    <w:rsid w:val="132833DA"/>
    <w:rsid w:val="134753CA"/>
    <w:rsid w:val="134F2E80"/>
    <w:rsid w:val="135A6FA4"/>
    <w:rsid w:val="135D2E40"/>
    <w:rsid w:val="137A57A0"/>
    <w:rsid w:val="139142FB"/>
    <w:rsid w:val="13971191"/>
    <w:rsid w:val="13A27A23"/>
    <w:rsid w:val="13AE5449"/>
    <w:rsid w:val="13E7450C"/>
    <w:rsid w:val="13FC4407"/>
    <w:rsid w:val="141D25CF"/>
    <w:rsid w:val="14522897"/>
    <w:rsid w:val="145F774D"/>
    <w:rsid w:val="1476752B"/>
    <w:rsid w:val="147875C1"/>
    <w:rsid w:val="14883EEC"/>
    <w:rsid w:val="14903A31"/>
    <w:rsid w:val="14943FAC"/>
    <w:rsid w:val="14BF31A5"/>
    <w:rsid w:val="14D12FDA"/>
    <w:rsid w:val="14E30BD6"/>
    <w:rsid w:val="14F271DF"/>
    <w:rsid w:val="14F41E8B"/>
    <w:rsid w:val="14F42874"/>
    <w:rsid w:val="14F72E20"/>
    <w:rsid w:val="152F4368"/>
    <w:rsid w:val="15437E13"/>
    <w:rsid w:val="154B7C22"/>
    <w:rsid w:val="154C7A6F"/>
    <w:rsid w:val="154D0ACE"/>
    <w:rsid w:val="15527F91"/>
    <w:rsid w:val="155B7F54"/>
    <w:rsid w:val="155F7700"/>
    <w:rsid w:val="156C2EC6"/>
    <w:rsid w:val="15741F45"/>
    <w:rsid w:val="15883385"/>
    <w:rsid w:val="158D6793"/>
    <w:rsid w:val="159B7C4F"/>
    <w:rsid w:val="15AE384D"/>
    <w:rsid w:val="15B51BFC"/>
    <w:rsid w:val="15C6392F"/>
    <w:rsid w:val="15D237A4"/>
    <w:rsid w:val="15E943C5"/>
    <w:rsid w:val="16105F47"/>
    <w:rsid w:val="16427D35"/>
    <w:rsid w:val="16432A73"/>
    <w:rsid w:val="16673084"/>
    <w:rsid w:val="166C734F"/>
    <w:rsid w:val="167313B9"/>
    <w:rsid w:val="167636CE"/>
    <w:rsid w:val="1689224F"/>
    <w:rsid w:val="168D7598"/>
    <w:rsid w:val="16933115"/>
    <w:rsid w:val="169A12FC"/>
    <w:rsid w:val="16AC7D5B"/>
    <w:rsid w:val="16BF796D"/>
    <w:rsid w:val="16E11692"/>
    <w:rsid w:val="16EA0BEE"/>
    <w:rsid w:val="16EA10E2"/>
    <w:rsid w:val="16EF1057"/>
    <w:rsid w:val="17021458"/>
    <w:rsid w:val="170A508C"/>
    <w:rsid w:val="17107D9E"/>
    <w:rsid w:val="1717508E"/>
    <w:rsid w:val="1726591C"/>
    <w:rsid w:val="172B220C"/>
    <w:rsid w:val="17351EB0"/>
    <w:rsid w:val="173A1679"/>
    <w:rsid w:val="173C7477"/>
    <w:rsid w:val="175400B6"/>
    <w:rsid w:val="177135B6"/>
    <w:rsid w:val="177547EA"/>
    <w:rsid w:val="17807DAD"/>
    <w:rsid w:val="17935CD1"/>
    <w:rsid w:val="179761F4"/>
    <w:rsid w:val="179C380B"/>
    <w:rsid w:val="179D3064"/>
    <w:rsid w:val="17A22592"/>
    <w:rsid w:val="17A51566"/>
    <w:rsid w:val="17AA23CB"/>
    <w:rsid w:val="17AD7069"/>
    <w:rsid w:val="17CA0378"/>
    <w:rsid w:val="17D66A1B"/>
    <w:rsid w:val="17D80AC8"/>
    <w:rsid w:val="17E60F07"/>
    <w:rsid w:val="17EB6307"/>
    <w:rsid w:val="18055854"/>
    <w:rsid w:val="180865FC"/>
    <w:rsid w:val="181A13D3"/>
    <w:rsid w:val="182E0907"/>
    <w:rsid w:val="183170C7"/>
    <w:rsid w:val="183C240D"/>
    <w:rsid w:val="183D2903"/>
    <w:rsid w:val="18510A99"/>
    <w:rsid w:val="185847E0"/>
    <w:rsid w:val="186270E4"/>
    <w:rsid w:val="1873157B"/>
    <w:rsid w:val="1875114E"/>
    <w:rsid w:val="188273E0"/>
    <w:rsid w:val="18A87E0C"/>
    <w:rsid w:val="18BF4AE3"/>
    <w:rsid w:val="18C340D1"/>
    <w:rsid w:val="18CD135A"/>
    <w:rsid w:val="18D87CDE"/>
    <w:rsid w:val="18DE3DF2"/>
    <w:rsid w:val="18FA60E7"/>
    <w:rsid w:val="19031471"/>
    <w:rsid w:val="19037E5E"/>
    <w:rsid w:val="190C374D"/>
    <w:rsid w:val="19191995"/>
    <w:rsid w:val="19247B3D"/>
    <w:rsid w:val="193E7F56"/>
    <w:rsid w:val="1998742F"/>
    <w:rsid w:val="199A5911"/>
    <w:rsid w:val="19BA3D9A"/>
    <w:rsid w:val="19CD544B"/>
    <w:rsid w:val="19CF670E"/>
    <w:rsid w:val="19D43730"/>
    <w:rsid w:val="19E458C9"/>
    <w:rsid w:val="1A110D24"/>
    <w:rsid w:val="1A2178A7"/>
    <w:rsid w:val="1A277D03"/>
    <w:rsid w:val="1A283D75"/>
    <w:rsid w:val="1A293A7B"/>
    <w:rsid w:val="1A35403B"/>
    <w:rsid w:val="1A6111AF"/>
    <w:rsid w:val="1A66490E"/>
    <w:rsid w:val="1A7E3710"/>
    <w:rsid w:val="1A8C0FE2"/>
    <w:rsid w:val="1A935AD8"/>
    <w:rsid w:val="1A9E7E4D"/>
    <w:rsid w:val="1AA24D9F"/>
    <w:rsid w:val="1AAA652B"/>
    <w:rsid w:val="1AC30CE7"/>
    <w:rsid w:val="1ACC57F8"/>
    <w:rsid w:val="1ADB3B54"/>
    <w:rsid w:val="1ADB6D80"/>
    <w:rsid w:val="1AE47F7B"/>
    <w:rsid w:val="1AEE0B26"/>
    <w:rsid w:val="1AF35E37"/>
    <w:rsid w:val="1B012302"/>
    <w:rsid w:val="1B171B26"/>
    <w:rsid w:val="1B193AF0"/>
    <w:rsid w:val="1B2915DB"/>
    <w:rsid w:val="1B2B77DC"/>
    <w:rsid w:val="1B2D1349"/>
    <w:rsid w:val="1B5E1055"/>
    <w:rsid w:val="1B673EB2"/>
    <w:rsid w:val="1B6C4963"/>
    <w:rsid w:val="1B7E6278"/>
    <w:rsid w:val="1B805191"/>
    <w:rsid w:val="1B8B37C2"/>
    <w:rsid w:val="1BAF4EEB"/>
    <w:rsid w:val="1BB70F01"/>
    <w:rsid w:val="1BBB3F86"/>
    <w:rsid w:val="1BBE546F"/>
    <w:rsid w:val="1BBE7284"/>
    <w:rsid w:val="1BCB3196"/>
    <w:rsid w:val="1BCF2F69"/>
    <w:rsid w:val="1BD14CC5"/>
    <w:rsid w:val="1BFE2CE6"/>
    <w:rsid w:val="1C1C577F"/>
    <w:rsid w:val="1C3A0EE3"/>
    <w:rsid w:val="1C3C3AD1"/>
    <w:rsid w:val="1C5805BC"/>
    <w:rsid w:val="1C60776B"/>
    <w:rsid w:val="1C662803"/>
    <w:rsid w:val="1C6A68CB"/>
    <w:rsid w:val="1C712A28"/>
    <w:rsid w:val="1C7865F4"/>
    <w:rsid w:val="1C7A6810"/>
    <w:rsid w:val="1C7B5687"/>
    <w:rsid w:val="1C8A2FAC"/>
    <w:rsid w:val="1C98532F"/>
    <w:rsid w:val="1CAA3340"/>
    <w:rsid w:val="1CBD25FA"/>
    <w:rsid w:val="1CD970E6"/>
    <w:rsid w:val="1CE3347C"/>
    <w:rsid w:val="1CE560DE"/>
    <w:rsid w:val="1D17405F"/>
    <w:rsid w:val="1D19221A"/>
    <w:rsid w:val="1D1E0DCA"/>
    <w:rsid w:val="1D1F4058"/>
    <w:rsid w:val="1D222254"/>
    <w:rsid w:val="1D277E4F"/>
    <w:rsid w:val="1D344C11"/>
    <w:rsid w:val="1D4469F6"/>
    <w:rsid w:val="1D83416D"/>
    <w:rsid w:val="1DAA6F0A"/>
    <w:rsid w:val="1DB21FDA"/>
    <w:rsid w:val="1DB71408"/>
    <w:rsid w:val="1DF20628"/>
    <w:rsid w:val="1DFA08D8"/>
    <w:rsid w:val="1E0740D4"/>
    <w:rsid w:val="1E16296D"/>
    <w:rsid w:val="1E230AD0"/>
    <w:rsid w:val="1E3F0390"/>
    <w:rsid w:val="1E6A4663"/>
    <w:rsid w:val="1E76134C"/>
    <w:rsid w:val="1E780B2E"/>
    <w:rsid w:val="1E7D4396"/>
    <w:rsid w:val="1E8B72D3"/>
    <w:rsid w:val="1E9F255E"/>
    <w:rsid w:val="1EC47701"/>
    <w:rsid w:val="1ED33FB6"/>
    <w:rsid w:val="1EF94F89"/>
    <w:rsid w:val="1F016D75"/>
    <w:rsid w:val="1F033FB1"/>
    <w:rsid w:val="1F0C6F32"/>
    <w:rsid w:val="1F282554"/>
    <w:rsid w:val="1F5121A9"/>
    <w:rsid w:val="1F6557F9"/>
    <w:rsid w:val="1F6E53CE"/>
    <w:rsid w:val="1F8E6CC4"/>
    <w:rsid w:val="1F981479"/>
    <w:rsid w:val="1FA92F69"/>
    <w:rsid w:val="204A590D"/>
    <w:rsid w:val="2073362B"/>
    <w:rsid w:val="209572CD"/>
    <w:rsid w:val="209738B3"/>
    <w:rsid w:val="209E5928"/>
    <w:rsid w:val="209F2381"/>
    <w:rsid w:val="20A200E4"/>
    <w:rsid w:val="20E424AA"/>
    <w:rsid w:val="20E63D58"/>
    <w:rsid w:val="20F1023D"/>
    <w:rsid w:val="20F12E19"/>
    <w:rsid w:val="20F93EB3"/>
    <w:rsid w:val="21164D6D"/>
    <w:rsid w:val="21414FA7"/>
    <w:rsid w:val="21472A39"/>
    <w:rsid w:val="215F6895"/>
    <w:rsid w:val="21737674"/>
    <w:rsid w:val="21950ED6"/>
    <w:rsid w:val="21B42705"/>
    <w:rsid w:val="21EA7433"/>
    <w:rsid w:val="21FD7707"/>
    <w:rsid w:val="220D4BCA"/>
    <w:rsid w:val="220E4B24"/>
    <w:rsid w:val="22175167"/>
    <w:rsid w:val="222E0E43"/>
    <w:rsid w:val="223A34BA"/>
    <w:rsid w:val="225D6382"/>
    <w:rsid w:val="226B15C7"/>
    <w:rsid w:val="227117DF"/>
    <w:rsid w:val="2274606F"/>
    <w:rsid w:val="227501DD"/>
    <w:rsid w:val="22A55C69"/>
    <w:rsid w:val="22A618FE"/>
    <w:rsid w:val="22CA3922"/>
    <w:rsid w:val="22D622C7"/>
    <w:rsid w:val="22F4099F"/>
    <w:rsid w:val="232B7644"/>
    <w:rsid w:val="23303578"/>
    <w:rsid w:val="2338088B"/>
    <w:rsid w:val="234E00AF"/>
    <w:rsid w:val="23A77C91"/>
    <w:rsid w:val="23BD1185"/>
    <w:rsid w:val="23C070E9"/>
    <w:rsid w:val="23CB1FE7"/>
    <w:rsid w:val="23D56976"/>
    <w:rsid w:val="23E427C1"/>
    <w:rsid w:val="23EB346C"/>
    <w:rsid w:val="2415781D"/>
    <w:rsid w:val="24287B67"/>
    <w:rsid w:val="24332CB1"/>
    <w:rsid w:val="245071DF"/>
    <w:rsid w:val="245B2BDB"/>
    <w:rsid w:val="246A4052"/>
    <w:rsid w:val="247D50F0"/>
    <w:rsid w:val="24890CDF"/>
    <w:rsid w:val="249147AE"/>
    <w:rsid w:val="24921EE7"/>
    <w:rsid w:val="24C733E8"/>
    <w:rsid w:val="24E8008F"/>
    <w:rsid w:val="24F271AB"/>
    <w:rsid w:val="24F42ED8"/>
    <w:rsid w:val="251E0098"/>
    <w:rsid w:val="251E7406"/>
    <w:rsid w:val="251F5A1E"/>
    <w:rsid w:val="2527246A"/>
    <w:rsid w:val="25281788"/>
    <w:rsid w:val="254278B2"/>
    <w:rsid w:val="25481F32"/>
    <w:rsid w:val="25541BF3"/>
    <w:rsid w:val="255A175D"/>
    <w:rsid w:val="25701D7D"/>
    <w:rsid w:val="2580476C"/>
    <w:rsid w:val="25A0381A"/>
    <w:rsid w:val="25A641D2"/>
    <w:rsid w:val="25AB492E"/>
    <w:rsid w:val="25AD64F9"/>
    <w:rsid w:val="25CF6D7D"/>
    <w:rsid w:val="262D0D77"/>
    <w:rsid w:val="265B67FB"/>
    <w:rsid w:val="267A25E8"/>
    <w:rsid w:val="268A0BF5"/>
    <w:rsid w:val="268F4AF7"/>
    <w:rsid w:val="26AB75C6"/>
    <w:rsid w:val="26AD056F"/>
    <w:rsid w:val="26AE5193"/>
    <w:rsid w:val="26B36E4D"/>
    <w:rsid w:val="26D7485F"/>
    <w:rsid w:val="26E72EFB"/>
    <w:rsid w:val="26EF2F1C"/>
    <w:rsid w:val="26FC319C"/>
    <w:rsid w:val="27271343"/>
    <w:rsid w:val="2731683C"/>
    <w:rsid w:val="2764010D"/>
    <w:rsid w:val="27781B9E"/>
    <w:rsid w:val="277976C4"/>
    <w:rsid w:val="277B343D"/>
    <w:rsid w:val="278A123C"/>
    <w:rsid w:val="27AB1CB6"/>
    <w:rsid w:val="27C22311"/>
    <w:rsid w:val="27C22E19"/>
    <w:rsid w:val="27C9064C"/>
    <w:rsid w:val="27CB2730"/>
    <w:rsid w:val="27E24418"/>
    <w:rsid w:val="27E309B7"/>
    <w:rsid w:val="27E72A8A"/>
    <w:rsid w:val="28015650"/>
    <w:rsid w:val="280E7C94"/>
    <w:rsid w:val="2851065A"/>
    <w:rsid w:val="28527FB3"/>
    <w:rsid w:val="28572169"/>
    <w:rsid w:val="286E2149"/>
    <w:rsid w:val="287064F9"/>
    <w:rsid w:val="287700A8"/>
    <w:rsid w:val="28873813"/>
    <w:rsid w:val="28956780"/>
    <w:rsid w:val="289E25FE"/>
    <w:rsid w:val="28AA3FD9"/>
    <w:rsid w:val="28DA2E89"/>
    <w:rsid w:val="28DF168F"/>
    <w:rsid w:val="28E21BA1"/>
    <w:rsid w:val="29130793"/>
    <w:rsid w:val="292860AC"/>
    <w:rsid w:val="295C2DFA"/>
    <w:rsid w:val="2976210D"/>
    <w:rsid w:val="2978223A"/>
    <w:rsid w:val="297F274C"/>
    <w:rsid w:val="298B2D1C"/>
    <w:rsid w:val="29944EF7"/>
    <w:rsid w:val="29B12251"/>
    <w:rsid w:val="29B45034"/>
    <w:rsid w:val="29C20976"/>
    <w:rsid w:val="29D777D9"/>
    <w:rsid w:val="29DD40DE"/>
    <w:rsid w:val="29E67293"/>
    <w:rsid w:val="29EC6CC2"/>
    <w:rsid w:val="29F666F3"/>
    <w:rsid w:val="2A1E6E6E"/>
    <w:rsid w:val="2A2658E2"/>
    <w:rsid w:val="2A30367F"/>
    <w:rsid w:val="2A4254F9"/>
    <w:rsid w:val="2A744CCD"/>
    <w:rsid w:val="2A7614CF"/>
    <w:rsid w:val="2A8A2271"/>
    <w:rsid w:val="2A9C3363"/>
    <w:rsid w:val="2ACC6349"/>
    <w:rsid w:val="2AD83B83"/>
    <w:rsid w:val="2AE5754B"/>
    <w:rsid w:val="2AEF1821"/>
    <w:rsid w:val="2AF85255"/>
    <w:rsid w:val="2B0B5210"/>
    <w:rsid w:val="2B3758CC"/>
    <w:rsid w:val="2B5C3D91"/>
    <w:rsid w:val="2B9351F9"/>
    <w:rsid w:val="2B9B40AD"/>
    <w:rsid w:val="2BA42D46"/>
    <w:rsid w:val="2BB60EE7"/>
    <w:rsid w:val="2BB84C5F"/>
    <w:rsid w:val="2BC629CB"/>
    <w:rsid w:val="2BCC7C60"/>
    <w:rsid w:val="2BF46BE2"/>
    <w:rsid w:val="2BF6650A"/>
    <w:rsid w:val="2BF66C47"/>
    <w:rsid w:val="2C3649CE"/>
    <w:rsid w:val="2C3F6AE8"/>
    <w:rsid w:val="2C4D6B0C"/>
    <w:rsid w:val="2C4D770E"/>
    <w:rsid w:val="2C4E6B71"/>
    <w:rsid w:val="2C532BDA"/>
    <w:rsid w:val="2C534988"/>
    <w:rsid w:val="2C5F31FE"/>
    <w:rsid w:val="2C6E3570"/>
    <w:rsid w:val="2C723060"/>
    <w:rsid w:val="2C934D84"/>
    <w:rsid w:val="2CB67FA0"/>
    <w:rsid w:val="2CBF3DC0"/>
    <w:rsid w:val="2CD0658D"/>
    <w:rsid w:val="2CDC497D"/>
    <w:rsid w:val="2CE126D5"/>
    <w:rsid w:val="2CF60DD9"/>
    <w:rsid w:val="2D027E2D"/>
    <w:rsid w:val="2D0D563E"/>
    <w:rsid w:val="2D12039F"/>
    <w:rsid w:val="2D120976"/>
    <w:rsid w:val="2D1660E1"/>
    <w:rsid w:val="2D197980"/>
    <w:rsid w:val="2D1F32F4"/>
    <w:rsid w:val="2D315D7B"/>
    <w:rsid w:val="2D4349FC"/>
    <w:rsid w:val="2D480E20"/>
    <w:rsid w:val="2D6230D5"/>
    <w:rsid w:val="2D6F2CD2"/>
    <w:rsid w:val="2D726292"/>
    <w:rsid w:val="2D8C6101"/>
    <w:rsid w:val="2DBB2402"/>
    <w:rsid w:val="2DC04324"/>
    <w:rsid w:val="2DD01454"/>
    <w:rsid w:val="2DE25FC3"/>
    <w:rsid w:val="2DF413C7"/>
    <w:rsid w:val="2E0713F8"/>
    <w:rsid w:val="2E086BBB"/>
    <w:rsid w:val="2E1341D4"/>
    <w:rsid w:val="2E1A575D"/>
    <w:rsid w:val="2E1C37A8"/>
    <w:rsid w:val="2E1E6002"/>
    <w:rsid w:val="2E1F4262"/>
    <w:rsid w:val="2E3D437B"/>
    <w:rsid w:val="2E3D5EC6"/>
    <w:rsid w:val="2E50086C"/>
    <w:rsid w:val="2E725C3A"/>
    <w:rsid w:val="2E7D3F3E"/>
    <w:rsid w:val="2EDD7936"/>
    <w:rsid w:val="2EE030EC"/>
    <w:rsid w:val="2EED4C20"/>
    <w:rsid w:val="2EF67B05"/>
    <w:rsid w:val="2EFA4957"/>
    <w:rsid w:val="2F0C1CF8"/>
    <w:rsid w:val="2F3740ED"/>
    <w:rsid w:val="2F376043"/>
    <w:rsid w:val="2F423865"/>
    <w:rsid w:val="2F776D0B"/>
    <w:rsid w:val="2F7F27C8"/>
    <w:rsid w:val="2FA4043A"/>
    <w:rsid w:val="2FB90FA6"/>
    <w:rsid w:val="2FC50B02"/>
    <w:rsid w:val="2FDB2EC6"/>
    <w:rsid w:val="300F45A9"/>
    <w:rsid w:val="30304AFC"/>
    <w:rsid w:val="30346876"/>
    <w:rsid w:val="30490E19"/>
    <w:rsid w:val="306D0A4D"/>
    <w:rsid w:val="307B4C92"/>
    <w:rsid w:val="308B0B94"/>
    <w:rsid w:val="308B3CC1"/>
    <w:rsid w:val="30922D74"/>
    <w:rsid w:val="30A848DF"/>
    <w:rsid w:val="30AE03DF"/>
    <w:rsid w:val="30B60B6B"/>
    <w:rsid w:val="30BA6D84"/>
    <w:rsid w:val="30BD4AC6"/>
    <w:rsid w:val="30D45DE3"/>
    <w:rsid w:val="30E042C1"/>
    <w:rsid w:val="30F74D5F"/>
    <w:rsid w:val="31080D3B"/>
    <w:rsid w:val="310E5321"/>
    <w:rsid w:val="31132938"/>
    <w:rsid w:val="3135465C"/>
    <w:rsid w:val="31497807"/>
    <w:rsid w:val="31725F5A"/>
    <w:rsid w:val="317C04DD"/>
    <w:rsid w:val="31C571DC"/>
    <w:rsid w:val="31C75679"/>
    <w:rsid w:val="31EA3699"/>
    <w:rsid w:val="31F80C2C"/>
    <w:rsid w:val="320A247B"/>
    <w:rsid w:val="32250576"/>
    <w:rsid w:val="323B4D81"/>
    <w:rsid w:val="32486C64"/>
    <w:rsid w:val="32537976"/>
    <w:rsid w:val="3271273F"/>
    <w:rsid w:val="3278079C"/>
    <w:rsid w:val="328320A3"/>
    <w:rsid w:val="328445E8"/>
    <w:rsid w:val="32B1065A"/>
    <w:rsid w:val="32B56556"/>
    <w:rsid w:val="32B95C98"/>
    <w:rsid w:val="32BF44F7"/>
    <w:rsid w:val="32C35685"/>
    <w:rsid w:val="32D34DCE"/>
    <w:rsid w:val="32E23E7B"/>
    <w:rsid w:val="32F032F9"/>
    <w:rsid w:val="32F72511"/>
    <w:rsid w:val="32FE07FA"/>
    <w:rsid w:val="332E3636"/>
    <w:rsid w:val="33374644"/>
    <w:rsid w:val="3388028B"/>
    <w:rsid w:val="33B757FC"/>
    <w:rsid w:val="33BE10F6"/>
    <w:rsid w:val="33C7005D"/>
    <w:rsid w:val="33DA14EB"/>
    <w:rsid w:val="33DF683E"/>
    <w:rsid w:val="33E701B9"/>
    <w:rsid w:val="33E71055"/>
    <w:rsid w:val="33F9355C"/>
    <w:rsid w:val="33FA0ACC"/>
    <w:rsid w:val="340D389D"/>
    <w:rsid w:val="341C159D"/>
    <w:rsid w:val="341C3FDE"/>
    <w:rsid w:val="341D5FA7"/>
    <w:rsid w:val="342B4BEB"/>
    <w:rsid w:val="34385DC7"/>
    <w:rsid w:val="3439726E"/>
    <w:rsid w:val="34452E08"/>
    <w:rsid w:val="34711CC6"/>
    <w:rsid w:val="348C0A37"/>
    <w:rsid w:val="34A00986"/>
    <w:rsid w:val="34B70380"/>
    <w:rsid w:val="34BF2BBB"/>
    <w:rsid w:val="34F07218"/>
    <w:rsid w:val="34F1751A"/>
    <w:rsid w:val="34FF6A06"/>
    <w:rsid w:val="350C1B78"/>
    <w:rsid w:val="35154ED0"/>
    <w:rsid w:val="35303478"/>
    <w:rsid w:val="3578329E"/>
    <w:rsid w:val="358B5193"/>
    <w:rsid w:val="35B8003B"/>
    <w:rsid w:val="35C10BB4"/>
    <w:rsid w:val="35C3492C"/>
    <w:rsid w:val="35CB37E1"/>
    <w:rsid w:val="35CF1523"/>
    <w:rsid w:val="35D208A2"/>
    <w:rsid w:val="35E0728C"/>
    <w:rsid w:val="35F40459"/>
    <w:rsid w:val="35F8599F"/>
    <w:rsid w:val="35FB2318"/>
    <w:rsid w:val="35FB7349"/>
    <w:rsid w:val="35FC5FA3"/>
    <w:rsid w:val="36197F38"/>
    <w:rsid w:val="362828A8"/>
    <w:rsid w:val="362E2A55"/>
    <w:rsid w:val="36305255"/>
    <w:rsid w:val="363825B7"/>
    <w:rsid w:val="36702E3B"/>
    <w:rsid w:val="3677367D"/>
    <w:rsid w:val="368045CB"/>
    <w:rsid w:val="368E5920"/>
    <w:rsid w:val="3690583E"/>
    <w:rsid w:val="36985DB9"/>
    <w:rsid w:val="36B13C9C"/>
    <w:rsid w:val="36BE007E"/>
    <w:rsid w:val="36C448CD"/>
    <w:rsid w:val="36DA5A31"/>
    <w:rsid w:val="36DB020C"/>
    <w:rsid w:val="36E46467"/>
    <w:rsid w:val="36F863C5"/>
    <w:rsid w:val="36FF3FA2"/>
    <w:rsid w:val="37015EC0"/>
    <w:rsid w:val="370A13D5"/>
    <w:rsid w:val="371A057C"/>
    <w:rsid w:val="37333025"/>
    <w:rsid w:val="37353577"/>
    <w:rsid w:val="37590640"/>
    <w:rsid w:val="377264E3"/>
    <w:rsid w:val="37781747"/>
    <w:rsid w:val="37887BDC"/>
    <w:rsid w:val="3795053A"/>
    <w:rsid w:val="37A23AC4"/>
    <w:rsid w:val="37BF2ED1"/>
    <w:rsid w:val="37E30E48"/>
    <w:rsid w:val="37EC1E47"/>
    <w:rsid w:val="38153C33"/>
    <w:rsid w:val="38166F6B"/>
    <w:rsid w:val="383E64EC"/>
    <w:rsid w:val="384A6C3F"/>
    <w:rsid w:val="385E093C"/>
    <w:rsid w:val="389A231F"/>
    <w:rsid w:val="389B0C93"/>
    <w:rsid w:val="389E7958"/>
    <w:rsid w:val="38B30D88"/>
    <w:rsid w:val="38CA1CBB"/>
    <w:rsid w:val="38D83F5C"/>
    <w:rsid w:val="38DD6470"/>
    <w:rsid w:val="38DE64CD"/>
    <w:rsid w:val="39141AA0"/>
    <w:rsid w:val="392F6D7A"/>
    <w:rsid w:val="3982065B"/>
    <w:rsid w:val="39B61F0A"/>
    <w:rsid w:val="39B82190"/>
    <w:rsid w:val="39C87961"/>
    <w:rsid w:val="39E90208"/>
    <w:rsid w:val="39FF3A59"/>
    <w:rsid w:val="3A112741"/>
    <w:rsid w:val="3A216EBB"/>
    <w:rsid w:val="3A342E75"/>
    <w:rsid w:val="3A451DB4"/>
    <w:rsid w:val="3A5B5D7C"/>
    <w:rsid w:val="3A7E7506"/>
    <w:rsid w:val="3AA27206"/>
    <w:rsid w:val="3AB2538B"/>
    <w:rsid w:val="3AB64A60"/>
    <w:rsid w:val="3AB72586"/>
    <w:rsid w:val="3AB807D8"/>
    <w:rsid w:val="3AE174A3"/>
    <w:rsid w:val="3AEA2693"/>
    <w:rsid w:val="3AED7D56"/>
    <w:rsid w:val="3B55218E"/>
    <w:rsid w:val="3B5B5607"/>
    <w:rsid w:val="3B5F0C53"/>
    <w:rsid w:val="3B745849"/>
    <w:rsid w:val="3B84690C"/>
    <w:rsid w:val="3B8F07EE"/>
    <w:rsid w:val="3B9F72A2"/>
    <w:rsid w:val="3BA0688C"/>
    <w:rsid w:val="3BAD25E6"/>
    <w:rsid w:val="3BB44750"/>
    <w:rsid w:val="3BBE15EB"/>
    <w:rsid w:val="3BC2010C"/>
    <w:rsid w:val="3BC25BA9"/>
    <w:rsid w:val="3BD0171E"/>
    <w:rsid w:val="3BD17677"/>
    <w:rsid w:val="3BE01039"/>
    <w:rsid w:val="3BE2419F"/>
    <w:rsid w:val="3BE32AA0"/>
    <w:rsid w:val="3BF5780A"/>
    <w:rsid w:val="3BF910A8"/>
    <w:rsid w:val="3BFF237D"/>
    <w:rsid w:val="3C0B4937"/>
    <w:rsid w:val="3C1A101E"/>
    <w:rsid w:val="3C2D0D52"/>
    <w:rsid w:val="3C4165AB"/>
    <w:rsid w:val="3C44609B"/>
    <w:rsid w:val="3C7E41BE"/>
    <w:rsid w:val="3C84636D"/>
    <w:rsid w:val="3C8841DA"/>
    <w:rsid w:val="3C9B57F2"/>
    <w:rsid w:val="3CA5540E"/>
    <w:rsid w:val="3CAE3632"/>
    <w:rsid w:val="3CAE67E3"/>
    <w:rsid w:val="3CB13731"/>
    <w:rsid w:val="3CB53A2C"/>
    <w:rsid w:val="3CC84885"/>
    <w:rsid w:val="3CD221EF"/>
    <w:rsid w:val="3CE678C4"/>
    <w:rsid w:val="3CE67FBE"/>
    <w:rsid w:val="3CF67395"/>
    <w:rsid w:val="3D0F6D82"/>
    <w:rsid w:val="3D1071A9"/>
    <w:rsid w:val="3D112421"/>
    <w:rsid w:val="3D16611F"/>
    <w:rsid w:val="3D193084"/>
    <w:rsid w:val="3D207CCF"/>
    <w:rsid w:val="3D2B758E"/>
    <w:rsid w:val="3D361E88"/>
    <w:rsid w:val="3D412F1E"/>
    <w:rsid w:val="3D505308"/>
    <w:rsid w:val="3D530E5A"/>
    <w:rsid w:val="3D6D4A4B"/>
    <w:rsid w:val="3D70539A"/>
    <w:rsid w:val="3DB81269"/>
    <w:rsid w:val="3DCF3BCD"/>
    <w:rsid w:val="3DED4A92"/>
    <w:rsid w:val="3E0930F8"/>
    <w:rsid w:val="3E0D711E"/>
    <w:rsid w:val="3E15655F"/>
    <w:rsid w:val="3E1E026E"/>
    <w:rsid w:val="3E306596"/>
    <w:rsid w:val="3E500668"/>
    <w:rsid w:val="3E554590"/>
    <w:rsid w:val="3E582942"/>
    <w:rsid w:val="3E7C7AA0"/>
    <w:rsid w:val="3E9E1F10"/>
    <w:rsid w:val="3EA8521E"/>
    <w:rsid w:val="3EB83FD9"/>
    <w:rsid w:val="3ECA0FAD"/>
    <w:rsid w:val="3ED7660B"/>
    <w:rsid w:val="3F175D14"/>
    <w:rsid w:val="3F277CDA"/>
    <w:rsid w:val="3F422C13"/>
    <w:rsid w:val="3FB34C03"/>
    <w:rsid w:val="3FBB48C6"/>
    <w:rsid w:val="3FC01E1D"/>
    <w:rsid w:val="3FC65575"/>
    <w:rsid w:val="3FDD063A"/>
    <w:rsid w:val="40175A13"/>
    <w:rsid w:val="40195F9D"/>
    <w:rsid w:val="401E594C"/>
    <w:rsid w:val="40381D58"/>
    <w:rsid w:val="406B40FC"/>
    <w:rsid w:val="40742CC1"/>
    <w:rsid w:val="408D603A"/>
    <w:rsid w:val="409F7D44"/>
    <w:rsid w:val="40A0776B"/>
    <w:rsid w:val="40BD5E54"/>
    <w:rsid w:val="40C55B80"/>
    <w:rsid w:val="40D15CD3"/>
    <w:rsid w:val="40E75C95"/>
    <w:rsid w:val="40F40090"/>
    <w:rsid w:val="414A0622"/>
    <w:rsid w:val="415316D4"/>
    <w:rsid w:val="415E2D8D"/>
    <w:rsid w:val="416F5968"/>
    <w:rsid w:val="41730DE6"/>
    <w:rsid w:val="417935C3"/>
    <w:rsid w:val="417E2B57"/>
    <w:rsid w:val="419A3039"/>
    <w:rsid w:val="41BB295C"/>
    <w:rsid w:val="41C236CA"/>
    <w:rsid w:val="41D30535"/>
    <w:rsid w:val="41E33138"/>
    <w:rsid w:val="420946BA"/>
    <w:rsid w:val="420E1B4D"/>
    <w:rsid w:val="42246753"/>
    <w:rsid w:val="42280C66"/>
    <w:rsid w:val="42320AA1"/>
    <w:rsid w:val="42475418"/>
    <w:rsid w:val="424E68B8"/>
    <w:rsid w:val="42584206"/>
    <w:rsid w:val="425B311A"/>
    <w:rsid w:val="42615C1A"/>
    <w:rsid w:val="42843525"/>
    <w:rsid w:val="42957651"/>
    <w:rsid w:val="42B776F9"/>
    <w:rsid w:val="42BE0955"/>
    <w:rsid w:val="42E265D8"/>
    <w:rsid w:val="42E76C87"/>
    <w:rsid w:val="42F44377"/>
    <w:rsid w:val="430F518E"/>
    <w:rsid w:val="43144A19"/>
    <w:rsid w:val="43171B84"/>
    <w:rsid w:val="43212240"/>
    <w:rsid w:val="432664FB"/>
    <w:rsid w:val="43446334"/>
    <w:rsid w:val="435F7DCB"/>
    <w:rsid w:val="437B23A2"/>
    <w:rsid w:val="438111E1"/>
    <w:rsid w:val="43827B12"/>
    <w:rsid w:val="439D6729"/>
    <w:rsid w:val="43C8533B"/>
    <w:rsid w:val="43CA157C"/>
    <w:rsid w:val="43CD4BC8"/>
    <w:rsid w:val="43DB7BD2"/>
    <w:rsid w:val="43F403A7"/>
    <w:rsid w:val="44005ACA"/>
    <w:rsid w:val="44063537"/>
    <w:rsid w:val="440C795F"/>
    <w:rsid w:val="4416031D"/>
    <w:rsid w:val="44360982"/>
    <w:rsid w:val="443D1D4E"/>
    <w:rsid w:val="444B529D"/>
    <w:rsid w:val="444D6BE2"/>
    <w:rsid w:val="445E2B4B"/>
    <w:rsid w:val="446948F1"/>
    <w:rsid w:val="446C4381"/>
    <w:rsid w:val="447667A5"/>
    <w:rsid w:val="44914410"/>
    <w:rsid w:val="449936FC"/>
    <w:rsid w:val="449F2E0C"/>
    <w:rsid w:val="44A84E71"/>
    <w:rsid w:val="44C47D79"/>
    <w:rsid w:val="44D30B0A"/>
    <w:rsid w:val="44FF68B5"/>
    <w:rsid w:val="4529500F"/>
    <w:rsid w:val="45567759"/>
    <w:rsid w:val="4572682B"/>
    <w:rsid w:val="458A0186"/>
    <w:rsid w:val="45961716"/>
    <w:rsid w:val="45973006"/>
    <w:rsid w:val="45991206"/>
    <w:rsid w:val="45AB4F91"/>
    <w:rsid w:val="46072EA2"/>
    <w:rsid w:val="460D3D6B"/>
    <w:rsid w:val="46195EA3"/>
    <w:rsid w:val="4627504D"/>
    <w:rsid w:val="46550E32"/>
    <w:rsid w:val="467232DF"/>
    <w:rsid w:val="4676292B"/>
    <w:rsid w:val="46916381"/>
    <w:rsid w:val="46BC13D0"/>
    <w:rsid w:val="46C53F32"/>
    <w:rsid w:val="46CC0DE7"/>
    <w:rsid w:val="46DF1C8E"/>
    <w:rsid w:val="47067AC2"/>
    <w:rsid w:val="47077FEE"/>
    <w:rsid w:val="47207061"/>
    <w:rsid w:val="473E2065"/>
    <w:rsid w:val="47490020"/>
    <w:rsid w:val="477D2815"/>
    <w:rsid w:val="477DCE1E"/>
    <w:rsid w:val="479F0779"/>
    <w:rsid w:val="479F09BE"/>
    <w:rsid w:val="47AB4CCE"/>
    <w:rsid w:val="47AF4D11"/>
    <w:rsid w:val="47B503DA"/>
    <w:rsid w:val="47B916EB"/>
    <w:rsid w:val="47CE30B0"/>
    <w:rsid w:val="47D2285B"/>
    <w:rsid w:val="47E24672"/>
    <w:rsid w:val="47E80223"/>
    <w:rsid w:val="47FB1D04"/>
    <w:rsid w:val="47FB487A"/>
    <w:rsid w:val="480C0FD6"/>
    <w:rsid w:val="484875F7"/>
    <w:rsid w:val="48510A04"/>
    <w:rsid w:val="48715980"/>
    <w:rsid w:val="48D73CCE"/>
    <w:rsid w:val="48EC789E"/>
    <w:rsid w:val="48ED7077"/>
    <w:rsid w:val="48EE1869"/>
    <w:rsid w:val="491C12E5"/>
    <w:rsid w:val="49466876"/>
    <w:rsid w:val="494757B4"/>
    <w:rsid w:val="49517D2B"/>
    <w:rsid w:val="49AB2E67"/>
    <w:rsid w:val="49B67D88"/>
    <w:rsid w:val="49EC22F3"/>
    <w:rsid w:val="49F11C1F"/>
    <w:rsid w:val="4A0E055A"/>
    <w:rsid w:val="4A234A4F"/>
    <w:rsid w:val="4A240477"/>
    <w:rsid w:val="4A2F255A"/>
    <w:rsid w:val="4A35597B"/>
    <w:rsid w:val="4A446641"/>
    <w:rsid w:val="4A45057E"/>
    <w:rsid w:val="4A474A71"/>
    <w:rsid w:val="4A4A0F50"/>
    <w:rsid w:val="4A547630"/>
    <w:rsid w:val="4A7B17CD"/>
    <w:rsid w:val="4A8F0E29"/>
    <w:rsid w:val="4A903551"/>
    <w:rsid w:val="4A935002"/>
    <w:rsid w:val="4A9A3B25"/>
    <w:rsid w:val="4AAE5753"/>
    <w:rsid w:val="4B005387"/>
    <w:rsid w:val="4B0F49E7"/>
    <w:rsid w:val="4B141AEF"/>
    <w:rsid w:val="4B4221F8"/>
    <w:rsid w:val="4B983D0E"/>
    <w:rsid w:val="4B9F6E4A"/>
    <w:rsid w:val="4BFB6776"/>
    <w:rsid w:val="4BFE7D23"/>
    <w:rsid w:val="4C075A54"/>
    <w:rsid w:val="4C1415E6"/>
    <w:rsid w:val="4C193CC3"/>
    <w:rsid w:val="4C1A65A2"/>
    <w:rsid w:val="4C2757BD"/>
    <w:rsid w:val="4C2D02F6"/>
    <w:rsid w:val="4C2F6420"/>
    <w:rsid w:val="4C406229"/>
    <w:rsid w:val="4C41307F"/>
    <w:rsid w:val="4C8A4B02"/>
    <w:rsid w:val="4C9D11F4"/>
    <w:rsid w:val="4CC0351C"/>
    <w:rsid w:val="4CCD71FC"/>
    <w:rsid w:val="4CD1581B"/>
    <w:rsid w:val="4CE705A3"/>
    <w:rsid w:val="4CEF6C50"/>
    <w:rsid w:val="4CF136D5"/>
    <w:rsid w:val="4CF82544"/>
    <w:rsid w:val="4D1062E5"/>
    <w:rsid w:val="4D192571"/>
    <w:rsid w:val="4D302450"/>
    <w:rsid w:val="4D3E18DE"/>
    <w:rsid w:val="4D445EFB"/>
    <w:rsid w:val="4D461514"/>
    <w:rsid w:val="4D5713AB"/>
    <w:rsid w:val="4D6761CB"/>
    <w:rsid w:val="4D700028"/>
    <w:rsid w:val="4D714750"/>
    <w:rsid w:val="4D716D10"/>
    <w:rsid w:val="4D9E4DEC"/>
    <w:rsid w:val="4DAB2A5C"/>
    <w:rsid w:val="4DAB651B"/>
    <w:rsid w:val="4DAF77C9"/>
    <w:rsid w:val="4DE44FE8"/>
    <w:rsid w:val="4DED44F1"/>
    <w:rsid w:val="4DF267BC"/>
    <w:rsid w:val="4E0062C6"/>
    <w:rsid w:val="4E1178E2"/>
    <w:rsid w:val="4E1223B9"/>
    <w:rsid w:val="4E2E2497"/>
    <w:rsid w:val="4E3A7468"/>
    <w:rsid w:val="4E3B193C"/>
    <w:rsid w:val="4E3B44DF"/>
    <w:rsid w:val="4E487C6D"/>
    <w:rsid w:val="4E50649C"/>
    <w:rsid w:val="4E5721CF"/>
    <w:rsid w:val="4E5A43E4"/>
    <w:rsid w:val="4E854EA1"/>
    <w:rsid w:val="4E8E77D2"/>
    <w:rsid w:val="4E956D2F"/>
    <w:rsid w:val="4E983ADC"/>
    <w:rsid w:val="4E9E399B"/>
    <w:rsid w:val="4EAD157E"/>
    <w:rsid w:val="4EBB4AFC"/>
    <w:rsid w:val="4ECE0172"/>
    <w:rsid w:val="4EE5021D"/>
    <w:rsid w:val="4F012DA2"/>
    <w:rsid w:val="4F147B4F"/>
    <w:rsid w:val="4F192763"/>
    <w:rsid w:val="4F2F0602"/>
    <w:rsid w:val="4F460A77"/>
    <w:rsid w:val="4F581E5B"/>
    <w:rsid w:val="4F760757"/>
    <w:rsid w:val="4FAD2C22"/>
    <w:rsid w:val="4FB37368"/>
    <w:rsid w:val="4FB42A77"/>
    <w:rsid w:val="4FC45105"/>
    <w:rsid w:val="4FC90E39"/>
    <w:rsid w:val="4FD30AB0"/>
    <w:rsid w:val="4FD56117"/>
    <w:rsid w:val="4FF04118"/>
    <w:rsid w:val="501360DC"/>
    <w:rsid w:val="504812F2"/>
    <w:rsid w:val="504C0839"/>
    <w:rsid w:val="504C33D6"/>
    <w:rsid w:val="50597F0F"/>
    <w:rsid w:val="506B19F1"/>
    <w:rsid w:val="508B3E41"/>
    <w:rsid w:val="50A53155"/>
    <w:rsid w:val="50AD4AA8"/>
    <w:rsid w:val="50BA3FD7"/>
    <w:rsid w:val="50C85B0B"/>
    <w:rsid w:val="50E175A6"/>
    <w:rsid w:val="511048E2"/>
    <w:rsid w:val="5117131C"/>
    <w:rsid w:val="51310B04"/>
    <w:rsid w:val="515C2B9B"/>
    <w:rsid w:val="51627BA7"/>
    <w:rsid w:val="51890875"/>
    <w:rsid w:val="51925C37"/>
    <w:rsid w:val="519F3F2C"/>
    <w:rsid w:val="51A523A0"/>
    <w:rsid w:val="51A8258F"/>
    <w:rsid w:val="51F02538"/>
    <w:rsid w:val="521C7446"/>
    <w:rsid w:val="525F75F6"/>
    <w:rsid w:val="52667EA9"/>
    <w:rsid w:val="52806C1E"/>
    <w:rsid w:val="52993874"/>
    <w:rsid w:val="52CC2C1B"/>
    <w:rsid w:val="52E141EC"/>
    <w:rsid w:val="52E55A8A"/>
    <w:rsid w:val="52E635B0"/>
    <w:rsid w:val="52EC219E"/>
    <w:rsid w:val="52ED2B91"/>
    <w:rsid w:val="52F263F9"/>
    <w:rsid w:val="531A495E"/>
    <w:rsid w:val="53234805"/>
    <w:rsid w:val="53255109"/>
    <w:rsid w:val="537311D8"/>
    <w:rsid w:val="537D2167"/>
    <w:rsid w:val="53807561"/>
    <w:rsid w:val="53916EF3"/>
    <w:rsid w:val="53A92F5C"/>
    <w:rsid w:val="53AC7891"/>
    <w:rsid w:val="53C5091A"/>
    <w:rsid w:val="53EC741E"/>
    <w:rsid w:val="53F32429"/>
    <w:rsid w:val="540404F6"/>
    <w:rsid w:val="541025FE"/>
    <w:rsid w:val="54147A3F"/>
    <w:rsid w:val="542A2CA7"/>
    <w:rsid w:val="542C49BA"/>
    <w:rsid w:val="542F2E23"/>
    <w:rsid w:val="54433B90"/>
    <w:rsid w:val="54462559"/>
    <w:rsid w:val="54465292"/>
    <w:rsid w:val="545105A0"/>
    <w:rsid w:val="5452636B"/>
    <w:rsid w:val="545F54EC"/>
    <w:rsid w:val="5472334E"/>
    <w:rsid w:val="548B08B3"/>
    <w:rsid w:val="54B27BEE"/>
    <w:rsid w:val="54C31DFB"/>
    <w:rsid w:val="54C87412"/>
    <w:rsid w:val="54D56B43"/>
    <w:rsid w:val="54E029AD"/>
    <w:rsid w:val="54EA4070"/>
    <w:rsid w:val="54ED6E78"/>
    <w:rsid w:val="54FE1259"/>
    <w:rsid w:val="55087922"/>
    <w:rsid w:val="550F3BDA"/>
    <w:rsid w:val="551B034D"/>
    <w:rsid w:val="551B1C37"/>
    <w:rsid w:val="5531145B"/>
    <w:rsid w:val="553E7753"/>
    <w:rsid w:val="554D2A45"/>
    <w:rsid w:val="55506728"/>
    <w:rsid w:val="55603D46"/>
    <w:rsid w:val="55683E45"/>
    <w:rsid w:val="55685A26"/>
    <w:rsid w:val="55741347"/>
    <w:rsid w:val="55A439DB"/>
    <w:rsid w:val="55A97406"/>
    <w:rsid w:val="55DA73FC"/>
    <w:rsid w:val="55E44668"/>
    <w:rsid w:val="55E738C7"/>
    <w:rsid w:val="55E77EF0"/>
    <w:rsid w:val="55F8409D"/>
    <w:rsid w:val="560A4505"/>
    <w:rsid w:val="560C77D2"/>
    <w:rsid w:val="560E4288"/>
    <w:rsid w:val="56310FE7"/>
    <w:rsid w:val="56586573"/>
    <w:rsid w:val="566D71F5"/>
    <w:rsid w:val="56723AD9"/>
    <w:rsid w:val="567E7314"/>
    <w:rsid w:val="56952843"/>
    <w:rsid w:val="56953DA9"/>
    <w:rsid w:val="56982684"/>
    <w:rsid w:val="56A30136"/>
    <w:rsid w:val="56AB6FEB"/>
    <w:rsid w:val="56B55774"/>
    <w:rsid w:val="56B57E6A"/>
    <w:rsid w:val="56C41E5B"/>
    <w:rsid w:val="56EB33A4"/>
    <w:rsid w:val="56EE75DA"/>
    <w:rsid w:val="56F94885"/>
    <w:rsid w:val="56FA2A8D"/>
    <w:rsid w:val="570566FB"/>
    <w:rsid w:val="57063163"/>
    <w:rsid w:val="570A5ABF"/>
    <w:rsid w:val="57300307"/>
    <w:rsid w:val="57307BC9"/>
    <w:rsid w:val="57340D8E"/>
    <w:rsid w:val="573E1E21"/>
    <w:rsid w:val="574808E2"/>
    <w:rsid w:val="57482A8C"/>
    <w:rsid w:val="57490A00"/>
    <w:rsid w:val="57572CCF"/>
    <w:rsid w:val="57697B57"/>
    <w:rsid w:val="576D604E"/>
    <w:rsid w:val="577675F9"/>
    <w:rsid w:val="577D2735"/>
    <w:rsid w:val="57821E3F"/>
    <w:rsid w:val="57AC301B"/>
    <w:rsid w:val="582E3F60"/>
    <w:rsid w:val="583858E3"/>
    <w:rsid w:val="585D6500"/>
    <w:rsid w:val="5875165E"/>
    <w:rsid w:val="58775B45"/>
    <w:rsid w:val="587A0A23"/>
    <w:rsid w:val="58934315"/>
    <w:rsid w:val="589A727B"/>
    <w:rsid w:val="58A761D4"/>
    <w:rsid w:val="58AD7ADF"/>
    <w:rsid w:val="58B24661"/>
    <w:rsid w:val="58C92183"/>
    <w:rsid w:val="58C97BB5"/>
    <w:rsid w:val="58DD347E"/>
    <w:rsid w:val="58DE1302"/>
    <w:rsid w:val="58E910E8"/>
    <w:rsid w:val="58ED4F64"/>
    <w:rsid w:val="58F325DC"/>
    <w:rsid w:val="58F83158"/>
    <w:rsid w:val="58FC58DC"/>
    <w:rsid w:val="58FF3B6B"/>
    <w:rsid w:val="59012EF2"/>
    <w:rsid w:val="59080725"/>
    <w:rsid w:val="592227B9"/>
    <w:rsid w:val="59295167"/>
    <w:rsid w:val="592E25D7"/>
    <w:rsid w:val="593C217C"/>
    <w:rsid w:val="59433D91"/>
    <w:rsid w:val="595E0345"/>
    <w:rsid w:val="59684F32"/>
    <w:rsid w:val="596D2336"/>
    <w:rsid w:val="5980290A"/>
    <w:rsid w:val="59857F36"/>
    <w:rsid w:val="598B1E4D"/>
    <w:rsid w:val="59AA17DC"/>
    <w:rsid w:val="59B711F5"/>
    <w:rsid w:val="59C01772"/>
    <w:rsid w:val="59C23558"/>
    <w:rsid w:val="59E02120"/>
    <w:rsid w:val="59E6289B"/>
    <w:rsid w:val="5A07278A"/>
    <w:rsid w:val="5A0E6C17"/>
    <w:rsid w:val="5A292701"/>
    <w:rsid w:val="5A2A57A8"/>
    <w:rsid w:val="5A2F3A8F"/>
    <w:rsid w:val="5A594ACC"/>
    <w:rsid w:val="5A8D4F90"/>
    <w:rsid w:val="5A9E3659"/>
    <w:rsid w:val="5AA17D77"/>
    <w:rsid w:val="5AB465CC"/>
    <w:rsid w:val="5ABB564D"/>
    <w:rsid w:val="5ABF016F"/>
    <w:rsid w:val="5ABF6477"/>
    <w:rsid w:val="5AC62645"/>
    <w:rsid w:val="5ACD5C70"/>
    <w:rsid w:val="5AD67E7D"/>
    <w:rsid w:val="5AD74B78"/>
    <w:rsid w:val="5ADC68F9"/>
    <w:rsid w:val="5ADF4041"/>
    <w:rsid w:val="5AE64A95"/>
    <w:rsid w:val="5AE72769"/>
    <w:rsid w:val="5AF215C2"/>
    <w:rsid w:val="5AFA409D"/>
    <w:rsid w:val="5AFE4646"/>
    <w:rsid w:val="5B136D61"/>
    <w:rsid w:val="5B1433B1"/>
    <w:rsid w:val="5B4543DD"/>
    <w:rsid w:val="5B487E91"/>
    <w:rsid w:val="5B4C1E48"/>
    <w:rsid w:val="5B4D241F"/>
    <w:rsid w:val="5B6836FC"/>
    <w:rsid w:val="5B70610D"/>
    <w:rsid w:val="5B956FCE"/>
    <w:rsid w:val="5BA43DF3"/>
    <w:rsid w:val="5BA504AD"/>
    <w:rsid w:val="5BD743DE"/>
    <w:rsid w:val="5BF05E6B"/>
    <w:rsid w:val="5BFB20D3"/>
    <w:rsid w:val="5C0E4776"/>
    <w:rsid w:val="5C125416"/>
    <w:rsid w:val="5C160CB2"/>
    <w:rsid w:val="5C296171"/>
    <w:rsid w:val="5C3F445D"/>
    <w:rsid w:val="5C3F47D9"/>
    <w:rsid w:val="5C4411DA"/>
    <w:rsid w:val="5C6134EE"/>
    <w:rsid w:val="5C7940DB"/>
    <w:rsid w:val="5C7D4F86"/>
    <w:rsid w:val="5CB838DA"/>
    <w:rsid w:val="5CD26EE3"/>
    <w:rsid w:val="5CDA167E"/>
    <w:rsid w:val="5CDD75C2"/>
    <w:rsid w:val="5CE71EEB"/>
    <w:rsid w:val="5CE8157E"/>
    <w:rsid w:val="5CE9498C"/>
    <w:rsid w:val="5CF06F99"/>
    <w:rsid w:val="5CF942D5"/>
    <w:rsid w:val="5CF9550F"/>
    <w:rsid w:val="5D0B7780"/>
    <w:rsid w:val="5D136CCC"/>
    <w:rsid w:val="5D2E7178"/>
    <w:rsid w:val="5D39647B"/>
    <w:rsid w:val="5D823E2B"/>
    <w:rsid w:val="5D844057"/>
    <w:rsid w:val="5D977280"/>
    <w:rsid w:val="5DA53978"/>
    <w:rsid w:val="5DAA0AB2"/>
    <w:rsid w:val="5DC56BE4"/>
    <w:rsid w:val="5DED340E"/>
    <w:rsid w:val="5DF7066E"/>
    <w:rsid w:val="5E134825"/>
    <w:rsid w:val="5E1A04E8"/>
    <w:rsid w:val="5E317FB6"/>
    <w:rsid w:val="5E4A533B"/>
    <w:rsid w:val="5E6A6CFB"/>
    <w:rsid w:val="5E734C79"/>
    <w:rsid w:val="5E745F14"/>
    <w:rsid w:val="5E772AD3"/>
    <w:rsid w:val="5E88784E"/>
    <w:rsid w:val="5EC7446D"/>
    <w:rsid w:val="5ED723D8"/>
    <w:rsid w:val="5EEF103C"/>
    <w:rsid w:val="5EFEBDE8"/>
    <w:rsid w:val="5F0D6F36"/>
    <w:rsid w:val="5F0F304E"/>
    <w:rsid w:val="5F262521"/>
    <w:rsid w:val="5F5B1DE5"/>
    <w:rsid w:val="5F796DC1"/>
    <w:rsid w:val="5FB94527"/>
    <w:rsid w:val="5FBD2609"/>
    <w:rsid w:val="5FBF7663"/>
    <w:rsid w:val="5FC44C79"/>
    <w:rsid w:val="5FC836C6"/>
    <w:rsid w:val="5FD038EC"/>
    <w:rsid w:val="5FED3AA2"/>
    <w:rsid w:val="600617F5"/>
    <w:rsid w:val="602E51E3"/>
    <w:rsid w:val="6048198C"/>
    <w:rsid w:val="60535E16"/>
    <w:rsid w:val="606555DD"/>
    <w:rsid w:val="608E7761"/>
    <w:rsid w:val="60A24FBB"/>
    <w:rsid w:val="60A262DC"/>
    <w:rsid w:val="60AC721D"/>
    <w:rsid w:val="60BF125A"/>
    <w:rsid w:val="60C75142"/>
    <w:rsid w:val="60C969EB"/>
    <w:rsid w:val="60CA3C61"/>
    <w:rsid w:val="610E7DD2"/>
    <w:rsid w:val="61283C20"/>
    <w:rsid w:val="61395A68"/>
    <w:rsid w:val="61495044"/>
    <w:rsid w:val="61663963"/>
    <w:rsid w:val="61691F7C"/>
    <w:rsid w:val="618476F8"/>
    <w:rsid w:val="6197187E"/>
    <w:rsid w:val="619F14FA"/>
    <w:rsid w:val="61BE469E"/>
    <w:rsid w:val="61E003DC"/>
    <w:rsid w:val="61F46F3D"/>
    <w:rsid w:val="62170B90"/>
    <w:rsid w:val="621F410D"/>
    <w:rsid w:val="62485429"/>
    <w:rsid w:val="62564876"/>
    <w:rsid w:val="62730E1A"/>
    <w:rsid w:val="62992D43"/>
    <w:rsid w:val="629B7F14"/>
    <w:rsid w:val="62A768B8"/>
    <w:rsid w:val="62AB7BE4"/>
    <w:rsid w:val="62B4342F"/>
    <w:rsid w:val="62CB71C3"/>
    <w:rsid w:val="62D96C8E"/>
    <w:rsid w:val="62E47B0C"/>
    <w:rsid w:val="630B0AC8"/>
    <w:rsid w:val="631141FF"/>
    <w:rsid w:val="63152639"/>
    <w:rsid w:val="63291B87"/>
    <w:rsid w:val="632F4C8E"/>
    <w:rsid w:val="633575E4"/>
    <w:rsid w:val="63613B13"/>
    <w:rsid w:val="63692F6A"/>
    <w:rsid w:val="638210D3"/>
    <w:rsid w:val="63A4729C"/>
    <w:rsid w:val="63B8553A"/>
    <w:rsid w:val="63C616D9"/>
    <w:rsid w:val="63D50522"/>
    <w:rsid w:val="64105C9C"/>
    <w:rsid w:val="641F1048"/>
    <w:rsid w:val="643E089F"/>
    <w:rsid w:val="643E4FFA"/>
    <w:rsid w:val="643F0D73"/>
    <w:rsid w:val="64505BE2"/>
    <w:rsid w:val="645B2050"/>
    <w:rsid w:val="64702BA4"/>
    <w:rsid w:val="64781246"/>
    <w:rsid w:val="64796354"/>
    <w:rsid w:val="64A52BB1"/>
    <w:rsid w:val="64E831B8"/>
    <w:rsid w:val="64EA2190"/>
    <w:rsid w:val="65037FF2"/>
    <w:rsid w:val="65146C68"/>
    <w:rsid w:val="65230BB9"/>
    <w:rsid w:val="654361CF"/>
    <w:rsid w:val="654D7A05"/>
    <w:rsid w:val="65546503"/>
    <w:rsid w:val="655A5E64"/>
    <w:rsid w:val="65813E4E"/>
    <w:rsid w:val="658630FD"/>
    <w:rsid w:val="658C6239"/>
    <w:rsid w:val="65A25A5D"/>
    <w:rsid w:val="65A417D5"/>
    <w:rsid w:val="65B2072A"/>
    <w:rsid w:val="65B512EC"/>
    <w:rsid w:val="65BC08CD"/>
    <w:rsid w:val="65CA5E23"/>
    <w:rsid w:val="65E63B9C"/>
    <w:rsid w:val="65EB27AD"/>
    <w:rsid w:val="66164CD1"/>
    <w:rsid w:val="661C5E23"/>
    <w:rsid w:val="665F56FC"/>
    <w:rsid w:val="66651FD6"/>
    <w:rsid w:val="666F75B2"/>
    <w:rsid w:val="66873AE4"/>
    <w:rsid w:val="668A2779"/>
    <w:rsid w:val="668D66E0"/>
    <w:rsid w:val="66B57E5F"/>
    <w:rsid w:val="66CB4B3F"/>
    <w:rsid w:val="66E142AB"/>
    <w:rsid w:val="66EF6A80"/>
    <w:rsid w:val="66F366C0"/>
    <w:rsid w:val="66F619F5"/>
    <w:rsid w:val="67002C9A"/>
    <w:rsid w:val="67214A8B"/>
    <w:rsid w:val="674A015A"/>
    <w:rsid w:val="675B2D96"/>
    <w:rsid w:val="67652B95"/>
    <w:rsid w:val="67723A7B"/>
    <w:rsid w:val="67955CDD"/>
    <w:rsid w:val="67A937D5"/>
    <w:rsid w:val="67B8016C"/>
    <w:rsid w:val="67BC1058"/>
    <w:rsid w:val="67C10A7D"/>
    <w:rsid w:val="67D43C44"/>
    <w:rsid w:val="67D644C5"/>
    <w:rsid w:val="68034990"/>
    <w:rsid w:val="680B78E9"/>
    <w:rsid w:val="680C7F93"/>
    <w:rsid w:val="68163A14"/>
    <w:rsid w:val="681A5F3B"/>
    <w:rsid w:val="68262975"/>
    <w:rsid w:val="682B3E8F"/>
    <w:rsid w:val="682F08AB"/>
    <w:rsid w:val="6847041D"/>
    <w:rsid w:val="68494D96"/>
    <w:rsid w:val="685C1EF3"/>
    <w:rsid w:val="687436E1"/>
    <w:rsid w:val="68863414"/>
    <w:rsid w:val="689B616A"/>
    <w:rsid w:val="68CA2609"/>
    <w:rsid w:val="68CC1AED"/>
    <w:rsid w:val="68DC3034"/>
    <w:rsid w:val="68E0643F"/>
    <w:rsid w:val="68F52D65"/>
    <w:rsid w:val="68F53861"/>
    <w:rsid w:val="68FD36D6"/>
    <w:rsid w:val="6908105F"/>
    <w:rsid w:val="690A0D3E"/>
    <w:rsid w:val="69283F28"/>
    <w:rsid w:val="693B7B32"/>
    <w:rsid w:val="694B0300"/>
    <w:rsid w:val="695A4ADB"/>
    <w:rsid w:val="69716ACA"/>
    <w:rsid w:val="698D3DBE"/>
    <w:rsid w:val="69BB0F42"/>
    <w:rsid w:val="6A02356F"/>
    <w:rsid w:val="6A116FBA"/>
    <w:rsid w:val="6A21624F"/>
    <w:rsid w:val="6A2931E3"/>
    <w:rsid w:val="6A4E6E83"/>
    <w:rsid w:val="6A5B3BCD"/>
    <w:rsid w:val="6A5D0523"/>
    <w:rsid w:val="6A637494"/>
    <w:rsid w:val="6A8A2F13"/>
    <w:rsid w:val="6A8B3FCA"/>
    <w:rsid w:val="6A8D1D57"/>
    <w:rsid w:val="6A8E65B0"/>
    <w:rsid w:val="6A8E6627"/>
    <w:rsid w:val="6A941E18"/>
    <w:rsid w:val="6A9D6DE7"/>
    <w:rsid w:val="6AA0523D"/>
    <w:rsid w:val="6AA858C3"/>
    <w:rsid w:val="6AA926A4"/>
    <w:rsid w:val="6AB26742"/>
    <w:rsid w:val="6ABF1C79"/>
    <w:rsid w:val="6ACE0883"/>
    <w:rsid w:val="6AE129B9"/>
    <w:rsid w:val="6AE53679"/>
    <w:rsid w:val="6AED777A"/>
    <w:rsid w:val="6AF35F06"/>
    <w:rsid w:val="6B035BA2"/>
    <w:rsid w:val="6B2D7B77"/>
    <w:rsid w:val="6B3E2F06"/>
    <w:rsid w:val="6B4A4C1E"/>
    <w:rsid w:val="6B4D0219"/>
    <w:rsid w:val="6B5202C4"/>
    <w:rsid w:val="6B5477F9"/>
    <w:rsid w:val="6B635BFA"/>
    <w:rsid w:val="6B6F018F"/>
    <w:rsid w:val="6B70687D"/>
    <w:rsid w:val="6B7271A6"/>
    <w:rsid w:val="6B7F4826"/>
    <w:rsid w:val="6B873A2A"/>
    <w:rsid w:val="6BAC3EA4"/>
    <w:rsid w:val="6BAF4A30"/>
    <w:rsid w:val="6BB40298"/>
    <w:rsid w:val="6BBA4804"/>
    <w:rsid w:val="6BCF62E6"/>
    <w:rsid w:val="6BCF769C"/>
    <w:rsid w:val="6BD51CE1"/>
    <w:rsid w:val="6BD9385B"/>
    <w:rsid w:val="6BE35711"/>
    <w:rsid w:val="6BE753DF"/>
    <w:rsid w:val="6BEA55F0"/>
    <w:rsid w:val="6BF52EDA"/>
    <w:rsid w:val="6BF6265F"/>
    <w:rsid w:val="6C0E79A8"/>
    <w:rsid w:val="6C25418F"/>
    <w:rsid w:val="6C3A254B"/>
    <w:rsid w:val="6C3C552F"/>
    <w:rsid w:val="6C4433CA"/>
    <w:rsid w:val="6C601768"/>
    <w:rsid w:val="6C7748D6"/>
    <w:rsid w:val="6C791CDF"/>
    <w:rsid w:val="6C7C647B"/>
    <w:rsid w:val="6C8726F7"/>
    <w:rsid w:val="6C9D2ADA"/>
    <w:rsid w:val="6CA64D04"/>
    <w:rsid w:val="6CBB5578"/>
    <w:rsid w:val="6CBC7404"/>
    <w:rsid w:val="6CC8224D"/>
    <w:rsid w:val="6CD3A16D"/>
    <w:rsid w:val="6CE442C5"/>
    <w:rsid w:val="6D082649"/>
    <w:rsid w:val="6D354DB0"/>
    <w:rsid w:val="6D38435B"/>
    <w:rsid w:val="6D535020"/>
    <w:rsid w:val="6D545D77"/>
    <w:rsid w:val="6D67097B"/>
    <w:rsid w:val="6D87532F"/>
    <w:rsid w:val="6D8B68CF"/>
    <w:rsid w:val="6DA1198E"/>
    <w:rsid w:val="6DB56CBE"/>
    <w:rsid w:val="6DC95E3D"/>
    <w:rsid w:val="6DE52764"/>
    <w:rsid w:val="6E001573"/>
    <w:rsid w:val="6E011585"/>
    <w:rsid w:val="6E0A7816"/>
    <w:rsid w:val="6E176E5F"/>
    <w:rsid w:val="6E34026C"/>
    <w:rsid w:val="6E362C7B"/>
    <w:rsid w:val="6E5A6B1C"/>
    <w:rsid w:val="6E5F49A6"/>
    <w:rsid w:val="6E8B1784"/>
    <w:rsid w:val="6E8B3532"/>
    <w:rsid w:val="6E922B12"/>
    <w:rsid w:val="6EA9283A"/>
    <w:rsid w:val="6EAC2AA8"/>
    <w:rsid w:val="6EB3508A"/>
    <w:rsid w:val="6ED32F8D"/>
    <w:rsid w:val="6EE12150"/>
    <w:rsid w:val="6EF94251"/>
    <w:rsid w:val="6F211365"/>
    <w:rsid w:val="6F331FE6"/>
    <w:rsid w:val="6F4A519B"/>
    <w:rsid w:val="6F545EC3"/>
    <w:rsid w:val="6F602F1A"/>
    <w:rsid w:val="6F617EF0"/>
    <w:rsid w:val="6F810491"/>
    <w:rsid w:val="6F8561D3"/>
    <w:rsid w:val="6F95026E"/>
    <w:rsid w:val="6FA851FF"/>
    <w:rsid w:val="6FAB5C5F"/>
    <w:rsid w:val="6FB7311C"/>
    <w:rsid w:val="6FBB7E47"/>
    <w:rsid w:val="6FC53D14"/>
    <w:rsid w:val="6FDC36EA"/>
    <w:rsid w:val="6FED1E2E"/>
    <w:rsid w:val="6FFA1608"/>
    <w:rsid w:val="6FFF37D2"/>
    <w:rsid w:val="70015BA8"/>
    <w:rsid w:val="70146A84"/>
    <w:rsid w:val="701A625D"/>
    <w:rsid w:val="7029760B"/>
    <w:rsid w:val="70476A93"/>
    <w:rsid w:val="704A532F"/>
    <w:rsid w:val="704F058F"/>
    <w:rsid w:val="70576B42"/>
    <w:rsid w:val="70586539"/>
    <w:rsid w:val="705C0C59"/>
    <w:rsid w:val="7064228D"/>
    <w:rsid w:val="709366CE"/>
    <w:rsid w:val="70B14B15"/>
    <w:rsid w:val="70B56644"/>
    <w:rsid w:val="70D27D8B"/>
    <w:rsid w:val="70DE2EF1"/>
    <w:rsid w:val="711F4406"/>
    <w:rsid w:val="71233EF6"/>
    <w:rsid w:val="712706EE"/>
    <w:rsid w:val="7148395C"/>
    <w:rsid w:val="715F1A22"/>
    <w:rsid w:val="71632544"/>
    <w:rsid w:val="716C644C"/>
    <w:rsid w:val="71915F81"/>
    <w:rsid w:val="719E1C20"/>
    <w:rsid w:val="71AE2B03"/>
    <w:rsid w:val="71B11502"/>
    <w:rsid w:val="71BC5C79"/>
    <w:rsid w:val="71CD7567"/>
    <w:rsid w:val="71D2236D"/>
    <w:rsid w:val="71F045F5"/>
    <w:rsid w:val="72184AC4"/>
    <w:rsid w:val="72253C5B"/>
    <w:rsid w:val="722A58F0"/>
    <w:rsid w:val="722F41DB"/>
    <w:rsid w:val="72350BE3"/>
    <w:rsid w:val="726245AA"/>
    <w:rsid w:val="726C2490"/>
    <w:rsid w:val="727D7846"/>
    <w:rsid w:val="729156C7"/>
    <w:rsid w:val="72B156D0"/>
    <w:rsid w:val="72C33D3A"/>
    <w:rsid w:val="72CA465D"/>
    <w:rsid w:val="72CE1C3F"/>
    <w:rsid w:val="72E2393D"/>
    <w:rsid w:val="72E63EF3"/>
    <w:rsid w:val="72E90827"/>
    <w:rsid w:val="73025D8D"/>
    <w:rsid w:val="732B0E40"/>
    <w:rsid w:val="73314C5B"/>
    <w:rsid w:val="73397A01"/>
    <w:rsid w:val="7341744B"/>
    <w:rsid w:val="7383780A"/>
    <w:rsid w:val="738B5D82"/>
    <w:rsid w:val="73AC448B"/>
    <w:rsid w:val="73D83EF4"/>
    <w:rsid w:val="73E43920"/>
    <w:rsid w:val="7403410E"/>
    <w:rsid w:val="74076A15"/>
    <w:rsid w:val="740C6EC3"/>
    <w:rsid w:val="741C5BE1"/>
    <w:rsid w:val="741C634D"/>
    <w:rsid w:val="742835D1"/>
    <w:rsid w:val="74392BEA"/>
    <w:rsid w:val="74415A7B"/>
    <w:rsid w:val="74436CE1"/>
    <w:rsid w:val="744B5C11"/>
    <w:rsid w:val="74642D82"/>
    <w:rsid w:val="74767B94"/>
    <w:rsid w:val="74A76954"/>
    <w:rsid w:val="74C31F1D"/>
    <w:rsid w:val="74E67714"/>
    <w:rsid w:val="74EB6AD9"/>
    <w:rsid w:val="75015610"/>
    <w:rsid w:val="750648BD"/>
    <w:rsid w:val="751002ED"/>
    <w:rsid w:val="751613D8"/>
    <w:rsid w:val="75363ACC"/>
    <w:rsid w:val="75521B48"/>
    <w:rsid w:val="755E7B87"/>
    <w:rsid w:val="75652C02"/>
    <w:rsid w:val="75731E4D"/>
    <w:rsid w:val="757C4EA9"/>
    <w:rsid w:val="758331B5"/>
    <w:rsid w:val="75851561"/>
    <w:rsid w:val="758745D1"/>
    <w:rsid w:val="75A241B6"/>
    <w:rsid w:val="75CA34C7"/>
    <w:rsid w:val="75FA0625"/>
    <w:rsid w:val="76023B80"/>
    <w:rsid w:val="761004F1"/>
    <w:rsid w:val="76286275"/>
    <w:rsid w:val="76321D7F"/>
    <w:rsid w:val="76337804"/>
    <w:rsid w:val="76345926"/>
    <w:rsid w:val="767567D8"/>
    <w:rsid w:val="767B3EE5"/>
    <w:rsid w:val="767E19A1"/>
    <w:rsid w:val="76841FB0"/>
    <w:rsid w:val="768816E9"/>
    <w:rsid w:val="76A96C4B"/>
    <w:rsid w:val="76E25CB9"/>
    <w:rsid w:val="76F87FD3"/>
    <w:rsid w:val="771A3A94"/>
    <w:rsid w:val="772D6E8E"/>
    <w:rsid w:val="773724A9"/>
    <w:rsid w:val="77400C32"/>
    <w:rsid w:val="77453F58"/>
    <w:rsid w:val="774B048B"/>
    <w:rsid w:val="774C626B"/>
    <w:rsid w:val="775A2C16"/>
    <w:rsid w:val="7769092B"/>
    <w:rsid w:val="777D59E2"/>
    <w:rsid w:val="77844FC2"/>
    <w:rsid w:val="779D0256"/>
    <w:rsid w:val="77A669D3"/>
    <w:rsid w:val="77B8364E"/>
    <w:rsid w:val="77C24B37"/>
    <w:rsid w:val="77D045DB"/>
    <w:rsid w:val="77E9324E"/>
    <w:rsid w:val="77EC39D3"/>
    <w:rsid w:val="77F32441"/>
    <w:rsid w:val="77F739E6"/>
    <w:rsid w:val="78283BA0"/>
    <w:rsid w:val="782E47C1"/>
    <w:rsid w:val="78301757"/>
    <w:rsid w:val="785C0155"/>
    <w:rsid w:val="7872111D"/>
    <w:rsid w:val="787B19BD"/>
    <w:rsid w:val="788E6AB0"/>
    <w:rsid w:val="78B6564F"/>
    <w:rsid w:val="78BF6000"/>
    <w:rsid w:val="78C050DB"/>
    <w:rsid w:val="78D12489"/>
    <w:rsid w:val="78D15A2C"/>
    <w:rsid w:val="78DA7590"/>
    <w:rsid w:val="791954AD"/>
    <w:rsid w:val="79262C4E"/>
    <w:rsid w:val="79272EF3"/>
    <w:rsid w:val="792B78C2"/>
    <w:rsid w:val="7936053E"/>
    <w:rsid w:val="793A11CF"/>
    <w:rsid w:val="793D3FAC"/>
    <w:rsid w:val="793F4B36"/>
    <w:rsid w:val="793F5645"/>
    <w:rsid w:val="794549BB"/>
    <w:rsid w:val="7951504D"/>
    <w:rsid w:val="79763A69"/>
    <w:rsid w:val="798848BF"/>
    <w:rsid w:val="799262D7"/>
    <w:rsid w:val="79AB2CDA"/>
    <w:rsid w:val="79B50780"/>
    <w:rsid w:val="79C44821"/>
    <w:rsid w:val="79D355EF"/>
    <w:rsid w:val="79D54DBB"/>
    <w:rsid w:val="79EE7B34"/>
    <w:rsid w:val="7A014890"/>
    <w:rsid w:val="7A0B0D9A"/>
    <w:rsid w:val="7A1A412B"/>
    <w:rsid w:val="7A261C85"/>
    <w:rsid w:val="7A2B3238"/>
    <w:rsid w:val="7A342EE7"/>
    <w:rsid w:val="7A370149"/>
    <w:rsid w:val="7A385EE3"/>
    <w:rsid w:val="7A440A39"/>
    <w:rsid w:val="7A487B90"/>
    <w:rsid w:val="7A777060"/>
    <w:rsid w:val="7A7C338C"/>
    <w:rsid w:val="7A811367"/>
    <w:rsid w:val="7AAB138A"/>
    <w:rsid w:val="7AB45BBF"/>
    <w:rsid w:val="7AB85583"/>
    <w:rsid w:val="7ABE4AD9"/>
    <w:rsid w:val="7ACA2EA0"/>
    <w:rsid w:val="7AE6664E"/>
    <w:rsid w:val="7AF43398"/>
    <w:rsid w:val="7AF82F14"/>
    <w:rsid w:val="7B007BE6"/>
    <w:rsid w:val="7B036EA9"/>
    <w:rsid w:val="7B2D4D13"/>
    <w:rsid w:val="7B351444"/>
    <w:rsid w:val="7B39435C"/>
    <w:rsid w:val="7B397047"/>
    <w:rsid w:val="7B452CBB"/>
    <w:rsid w:val="7B56336A"/>
    <w:rsid w:val="7B75534E"/>
    <w:rsid w:val="7B826CB0"/>
    <w:rsid w:val="7B900EAA"/>
    <w:rsid w:val="7BBE3213"/>
    <w:rsid w:val="7BE349AD"/>
    <w:rsid w:val="7BEF1C65"/>
    <w:rsid w:val="7C06244A"/>
    <w:rsid w:val="7C0A3408"/>
    <w:rsid w:val="7C0E7550"/>
    <w:rsid w:val="7C5F4108"/>
    <w:rsid w:val="7CB37868"/>
    <w:rsid w:val="7CB77BE8"/>
    <w:rsid w:val="7CC76D59"/>
    <w:rsid w:val="7CDA3A4F"/>
    <w:rsid w:val="7CE151E1"/>
    <w:rsid w:val="7CE34BD9"/>
    <w:rsid w:val="7CE57BA9"/>
    <w:rsid w:val="7CF44998"/>
    <w:rsid w:val="7D0E0C5C"/>
    <w:rsid w:val="7D0E6C30"/>
    <w:rsid w:val="7D390D8A"/>
    <w:rsid w:val="7D453655"/>
    <w:rsid w:val="7D4D5E56"/>
    <w:rsid w:val="7D4F6F3D"/>
    <w:rsid w:val="7D6B2EAC"/>
    <w:rsid w:val="7D6C47B9"/>
    <w:rsid w:val="7D8E6354"/>
    <w:rsid w:val="7DC425BD"/>
    <w:rsid w:val="7DC600E3"/>
    <w:rsid w:val="7DEC7ED7"/>
    <w:rsid w:val="7DF86D46"/>
    <w:rsid w:val="7DFF53A3"/>
    <w:rsid w:val="7E09368F"/>
    <w:rsid w:val="7E235C19"/>
    <w:rsid w:val="7E24505B"/>
    <w:rsid w:val="7E3200C4"/>
    <w:rsid w:val="7E3570D0"/>
    <w:rsid w:val="7E3A4583"/>
    <w:rsid w:val="7E573431"/>
    <w:rsid w:val="7E5A25B0"/>
    <w:rsid w:val="7E720CEC"/>
    <w:rsid w:val="7E7A563E"/>
    <w:rsid w:val="7E856010"/>
    <w:rsid w:val="7E947E7A"/>
    <w:rsid w:val="7EA56C10"/>
    <w:rsid w:val="7EAF501B"/>
    <w:rsid w:val="7EEC2380"/>
    <w:rsid w:val="7F102B9B"/>
    <w:rsid w:val="7F56232B"/>
    <w:rsid w:val="7F6C6A68"/>
    <w:rsid w:val="7F79C282"/>
    <w:rsid w:val="7F7A3A4D"/>
    <w:rsid w:val="7F7B6CAE"/>
    <w:rsid w:val="7F7F453B"/>
    <w:rsid w:val="7F830E26"/>
    <w:rsid w:val="7FAE2342"/>
    <w:rsid w:val="7FB26024"/>
    <w:rsid w:val="7FBF6DD0"/>
    <w:rsid w:val="7FCD17FE"/>
    <w:rsid w:val="7FD7E9A0"/>
    <w:rsid w:val="7FE9FBB2"/>
    <w:rsid w:val="7FF431DD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autoRedefine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autoRedefine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5">
    <w:name w:val="Default Paragraph Font"/>
    <w:autoRedefine/>
    <w:qFormat/>
    <w:uiPriority w:val="0"/>
    <w:rPr>
      <w:rFonts w:eastAsia="微软雅黑" w:asciiTheme="minorAscii" w:hAnsiTheme="minorAscii"/>
    </w:rPr>
  </w:style>
  <w:style w:type="table" w:default="1" w:styleId="13">
    <w:name w:val="Normal Table"/>
    <w:autoRedefine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autoRedefine/>
    <w:qFormat/>
    <w:uiPriority w:val="0"/>
    <w:pPr>
      <w:jc w:val="left"/>
    </w:pPr>
  </w:style>
  <w:style w:type="paragraph" w:styleId="1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autoRedefine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河软-大标题"/>
    <w:basedOn w:val="1"/>
    <w:next w:val="17"/>
    <w:autoRedefine/>
    <w:qFormat/>
    <w:uiPriority w:val="0"/>
    <w:pPr>
      <w:spacing w:before="100" w:beforeLines="100" w:line="600" w:lineRule="exact"/>
      <w:ind w:left="0"/>
      <w:jc w:val="center"/>
      <w:outlineLvl w:val="0"/>
    </w:pPr>
    <w:rPr>
      <w:rFonts w:hint="eastAsia" w:ascii="方正小标宋简体" w:hAnsi="方正小标宋简体" w:eastAsia="方正小标宋简体" w:cs="方正小标宋简体"/>
      <w:bCs/>
      <w:sz w:val="44"/>
      <w:szCs w:val="44"/>
      <w:lang w:bidi="zh-CN"/>
    </w:rPr>
  </w:style>
  <w:style w:type="paragraph" w:customStyle="1" w:styleId="17">
    <w:name w:val="河软-副标题"/>
    <w:basedOn w:val="1"/>
    <w:next w:val="18"/>
    <w:autoRedefine/>
    <w:qFormat/>
    <w:uiPriority w:val="0"/>
    <w:pPr>
      <w:spacing w:before="50" w:beforeLines="50" w:line="560" w:lineRule="exact"/>
      <w:jc w:val="center"/>
    </w:pPr>
    <w:rPr>
      <w:rFonts w:eastAsia="楷体" w:asciiTheme="minorAscii" w:hAnsiTheme="minorAscii"/>
      <w:sz w:val="32"/>
    </w:rPr>
  </w:style>
  <w:style w:type="paragraph" w:customStyle="1" w:styleId="18">
    <w:name w:val="河软-正文"/>
    <w:basedOn w:val="1"/>
    <w:autoRedefine/>
    <w:qFormat/>
    <w:uiPriority w:val="0"/>
    <w:pPr>
      <w:spacing w:line="560" w:lineRule="exact"/>
      <w:ind w:firstLine="640" w:firstLineChars="200"/>
      <w:jc w:val="both"/>
    </w:pPr>
    <w:rPr>
      <w:rFonts w:ascii="仿宋_GB2312" w:hAnsi="仿宋_GB2312" w:eastAsia="仿宋_GB2312" w:cs="仿宋_GB2312"/>
      <w:sz w:val="32"/>
      <w:szCs w:val="32"/>
      <w:lang w:val="zh-CN" w:bidi="zh-CN"/>
    </w:rPr>
  </w:style>
  <w:style w:type="paragraph" w:customStyle="1" w:styleId="19">
    <w:name w:val="河软-一级标题"/>
    <w:basedOn w:val="1"/>
    <w:next w:val="18"/>
    <w:autoRedefine/>
    <w:qFormat/>
    <w:uiPriority w:val="0"/>
    <w:pPr>
      <w:spacing w:line="560" w:lineRule="exact"/>
      <w:outlineLvl w:val="1"/>
    </w:pPr>
    <w:rPr>
      <w:rFonts w:ascii="黑体" w:hAnsi="黑体" w:eastAsia="黑体" w:cs="微软雅黑"/>
      <w:bCs/>
      <w:sz w:val="32"/>
      <w:szCs w:val="36"/>
      <w:lang w:val="zh-CN" w:bidi="zh-CN"/>
    </w:rPr>
  </w:style>
  <w:style w:type="paragraph" w:customStyle="1" w:styleId="20">
    <w:name w:val="河软-三级标题"/>
    <w:basedOn w:val="1"/>
    <w:next w:val="1"/>
    <w:autoRedefine/>
    <w:qFormat/>
    <w:uiPriority w:val="0"/>
    <w:pPr>
      <w:spacing w:line="560" w:lineRule="exact"/>
      <w:ind w:firstLine="0" w:firstLineChars="0"/>
      <w:outlineLvl w:val="3"/>
    </w:pPr>
    <w:rPr>
      <w:rFonts w:hint="eastAsia" w:ascii="仿宋" w:hAnsi="仿宋" w:eastAsia="仿宋" w:cs="仿宋"/>
      <w:sz w:val="32"/>
      <w:szCs w:val="32"/>
      <w:lang w:val="zh-CN" w:bidi="zh-CN"/>
    </w:rPr>
  </w:style>
  <w:style w:type="paragraph" w:customStyle="1" w:styleId="21">
    <w:name w:val="河软-二级标题"/>
    <w:basedOn w:val="1"/>
    <w:next w:val="18"/>
    <w:link w:val="23"/>
    <w:autoRedefine/>
    <w:qFormat/>
    <w:uiPriority w:val="0"/>
    <w:pPr>
      <w:spacing w:line="560" w:lineRule="exact"/>
      <w:ind w:firstLine="0" w:firstLineChars="0"/>
      <w:outlineLvl w:val="2"/>
    </w:pPr>
    <w:rPr>
      <w:rFonts w:hint="eastAsia" w:ascii="楷体" w:hAnsi="楷体" w:eastAsia="楷体" w:cs="楷体"/>
      <w:sz w:val="32"/>
      <w:szCs w:val="32"/>
      <w:lang w:bidi="zh-CN"/>
    </w:rPr>
  </w:style>
  <w:style w:type="paragraph" w:customStyle="1" w:styleId="22">
    <w:name w:val="河软-自定义-表格正文"/>
    <w:basedOn w:val="1"/>
    <w:autoRedefine/>
    <w:qFormat/>
    <w:uiPriority w:val="0"/>
    <w:pPr>
      <w:spacing w:before="50" w:beforeLines="50" w:after="50" w:afterLines="50"/>
    </w:pPr>
    <w:rPr>
      <w:rFonts w:hint="eastAsia" w:ascii="仿宋_GB2312" w:hAnsi="仿宋_GB2312" w:eastAsia="仿宋_GB2312" w:cs="仿宋_GB2312"/>
      <w:sz w:val="28"/>
      <w:szCs w:val="28"/>
      <w:lang w:bidi="zh-CN"/>
    </w:rPr>
  </w:style>
  <w:style w:type="character" w:customStyle="1" w:styleId="23">
    <w:name w:val="河软-二级标题 Char"/>
    <w:link w:val="21"/>
    <w:autoRedefine/>
    <w:qFormat/>
    <w:uiPriority w:val="0"/>
    <w:rPr>
      <w:rFonts w:hint="eastAsia" w:ascii="楷体" w:hAnsi="楷体" w:eastAsia="楷体" w:cs="楷体"/>
      <w:sz w:val="32"/>
      <w:szCs w:val="32"/>
      <w:lang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3410</Words>
  <Characters>3577</Characters>
  <Lines>1</Lines>
  <Paragraphs>1</Paragraphs>
  <TotalTime>0</TotalTime>
  <ScaleCrop>false</ScaleCrop>
  <LinksUpToDate>false</LinksUpToDate>
  <CharactersWithSpaces>3583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11629</dc:creator>
  <cp:lastModifiedBy>理想</cp:lastModifiedBy>
  <dcterms:modified xsi:type="dcterms:W3CDTF">2024-06-14T11:00:05Z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7EC0895B50784A4FB1AE67CED4478C38_13</vt:lpwstr>
  </property>
</Properties>
</file>